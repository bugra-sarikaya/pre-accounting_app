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42"/>
        <w:gridCol w:w="3238"/>
        <w:gridCol w:w="2303"/>
        <w:gridCol w:w="2279"/>
      </w:tblGrid>
      <w:tr w:rsidR="000D079A" w:rsidRPr="00542DC7" w:rsidTr="000D079A">
        <w:trPr>
          <w:trHeight w:val="12048"/>
        </w:trPr>
        <w:tc>
          <w:tcPr>
            <w:tcW w:w="9215" w:type="dxa"/>
            <w:gridSpan w:val="4"/>
          </w:tcPr>
          <w:p w:rsidR="00776783" w:rsidRPr="00776783" w:rsidRDefault="00776783" w:rsidP="0077678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776783" w:rsidRPr="00776783" w:rsidRDefault="00F43E3D" w:rsidP="0077678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LOGIN WINDOW</w:t>
            </w:r>
          </w:p>
          <w:p w:rsidR="00F43E3D" w:rsidRDefault="005F6FC5" w:rsidP="00F43E3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</w:t>
            </w:r>
            <w:r w:rsidRPr="005F6FC5">
              <w:rPr>
                <w:rFonts w:ascii="Times New Roman" w:hAnsi="Times New Roman" w:cs="Times New Roman"/>
                <w:b/>
                <w:sz w:val="24"/>
                <w:lang w:val="en-US"/>
              </w:rPr>
              <w:t>reliminary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to Project</w:t>
            </w:r>
            <w:r w:rsidR="00F43E3D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  <w:p w:rsidR="005F6FC5" w:rsidRDefault="00EA7F39" w:rsidP="00F43E3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Given project from responsible engineer in</w:t>
            </w:r>
            <w:r w:rsidR="008E31F7">
              <w:rPr>
                <w:rFonts w:ascii="Times New Roman" w:hAnsi="Times New Roman" w:cs="Times New Roman"/>
                <w:sz w:val="24"/>
                <w:lang w:val="en-US"/>
              </w:rPr>
              <w:t xml:space="preserve"> internship firm, </w:t>
            </w:r>
            <w:r w:rsidR="00156AF7">
              <w:rPr>
                <w:rFonts w:ascii="Times New Roman" w:hAnsi="Times New Roman" w:cs="Times New Roman"/>
                <w:sz w:val="24"/>
                <w:lang w:val="en-US"/>
              </w:rPr>
              <w:t>has been</w:t>
            </w:r>
            <w:r w:rsidR="008E31F7">
              <w:rPr>
                <w:rFonts w:ascii="Times New Roman" w:hAnsi="Times New Roman" w:cs="Times New Roman"/>
                <w:sz w:val="24"/>
                <w:lang w:val="en-US"/>
              </w:rPr>
              <w:t xml:space="preserve"> an accounting software development via .NET</w:t>
            </w:r>
            <w:r w:rsidR="00156AF7">
              <w:rPr>
                <w:rFonts w:ascii="Times New Roman" w:hAnsi="Times New Roman" w:cs="Times New Roman"/>
                <w:sz w:val="24"/>
                <w:lang w:val="en-US"/>
              </w:rPr>
              <w:t xml:space="preserve"> and</w:t>
            </w:r>
            <w:r w:rsidR="008E31F7">
              <w:rPr>
                <w:rFonts w:ascii="Times New Roman" w:hAnsi="Times New Roman" w:cs="Times New Roman"/>
                <w:sz w:val="24"/>
                <w:lang w:val="en-US"/>
              </w:rPr>
              <w:t xml:space="preserve"> b</w:t>
            </w:r>
            <w:r w:rsidR="00164484">
              <w:rPr>
                <w:rFonts w:ascii="Times New Roman" w:hAnsi="Times New Roman" w:cs="Times New Roman"/>
                <w:sz w:val="24"/>
                <w:lang w:val="en-US"/>
              </w:rPr>
              <w:t xml:space="preserve">efore writing this internship diary, C# Net </w:t>
            </w:r>
            <w:r w:rsidR="00F066AC">
              <w:rPr>
                <w:rFonts w:ascii="Times New Roman" w:hAnsi="Times New Roman" w:cs="Times New Roman"/>
                <w:sz w:val="24"/>
                <w:lang w:val="en-US"/>
              </w:rPr>
              <w:t xml:space="preserve">basics had been learned from a book [1] and </w:t>
            </w:r>
            <w:r w:rsidR="00110613">
              <w:rPr>
                <w:rFonts w:ascii="Times New Roman" w:hAnsi="Times New Roman" w:cs="Times New Roman"/>
                <w:sz w:val="24"/>
                <w:lang w:val="en-US"/>
              </w:rPr>
              <w:t>multiple</w:t>
            </w:r>
            <w:r w:rsidR="00F066A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F066AC" w:rsidRPr="00F066AC">
              <w:rPr>
                <w:rFonts w:ascii="Times New Roman" w:hAnsi="Times New Roman" w:cs="Times New Roman"/>
                <w:sz w:val="24"/>
                <w:lang w:val="en-US"/>
              </w:rPr>
              <w:t xml:space="preserve">online </w:t>
            </w:r>
            <w:r w:rsidR="00F066AC">
              <w:rPr>
                <w:rFonts w:ascii="Times New Roman" w:hAnsi="Times New Roman" w:cs="Times New Roman"/>
                <w:sz w:val="24"/>
                <w:lang w:val="en-US"/>
              </w:rPr>
              <w:t>video tutorials [2] [3] [4] [5]</w:t>
            </w:r>
            <w:r w:rsidR="00AD7970">
              <w:rPr>
                <w:rFonts w:ascii="Times New Roman" w:hAnsi="Times New Roman" w:cs="Times New Roman"/>
                <w:sz w:val="24"/>
                <w:lang w:val="en-US"/>
              </w:rPr>
              <w:t xml:space="preserve"> [6] [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7]</w:t>
            </w:r>
            <w:r w:rsidR="00F066AC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090729">
              <w:rPr>
                <w:rFonts w:ascii="Times New Roman" w:hAnsi="Times New Roman" w:cs="Times New Roman"/>
                <w:sz w:val="24"/>
                <w:lang w:val="en-US"/>
              </w:rPr>
              <w:t xml:space="preserve"> For an IDE, Visual Studio 2022 has been already installed.</w:t>
            </w:r>
          </w:p>
          <w:p w:rsidR="005F6FC5" w:rsidRPr="005F6FC5" w:rsidRDefault="005F6FC5" w:rsidP="005F6FC5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Storing Project Files:</w:t>
            </w:r>
          </w:p>
          <w:p w:rsidR="005F6FC5" w:rsidRPr="00164484" w:rsidRDefault="005F6FC5" w:rsidP="00F43E3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repository was created to store project files [8]. The repository was named</w:t>
            </w:r>
            <w:r w:rsidR="00977D9A">
              <w:rPr>
                <w:rFonts w:ascii="Times New Roman" w:hAnsi="Times New Roman" w:cs="Times New Roman"/>
                <w:sz w:val="24"/>
                <w:lang w:val="en-US"/>
              </w:rPr>
              <w:t xml:space="preserve"> as</w:t>
            </w:r>
            <w:r w:rsidR="00CF1379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r w:rsidR="00CF1379" w:rsidRPr="00CF1379">
              <w:rPr>
                <w:rFonts w:ascii="Times New Roman" w:hAnsi="Times New Roman" w:cs="Times New Roman"/>
                <w:sz w:val="24"/>
                <w:lang w:val="en-US"/>
              </w:rPr>
              <w:t>pre-</w:t>
            </w:r>
            <w:proofErr w:type="spellStart"/>
            <w:r w:rsidR="00CF1379" w:rsidRPr="00CF1379">
              <w:rPr>
                <w:rFonts w:ascii="Times New Roman" w:hAnsi="Times New Roman" w:cs="Times New Roman"/>
                <w:sz w:val="24"/>
                <w:lang w:val="en-US"/>
              </w:rPr>
              <w:t>accounting_app</w:t>
            </w:r>
            <w:proofErr w:type="spellEnd"/>
            <w:r w:rsidR="00CF1379">
              <w:rPr>
                <w:rFonts w:ascii="Times New Roman" w:hAnsi="Times New Roman" w:cs="Times New Roman"/>
                <w:sz w:val="24"/>
                <w:lang w:val="en-US"/>
              </w:rPr>
              <w:t xml:space="preserve">” because it was witnessed that similar applications on internet, has been </w:t>
            </w:r>
            <w:r w:rsidR="00CF1379" w:rsidRPr="00CF1379">
              <w:rPr>
                <w:rFonts w:ascii="Times New Roman" w:hAnsi="Times New Roman" w:cs="Times New Roman"/>
                <w:sz w:val="24"/>
                <w:lang w:val="en-US"/>
              </w:rPr>
              <w:t xml:space="preserve">descripted </w:t>
            </w:r>
            <w:r w:rsidR="00CF1379">
              <w:rPr>
                <w:rFonts w:ascii="Times New Roman" w:hAnsi="Times New Roman" w:cs="Times New Roman"/>
                <w:sz w:val="24"/>
                <w:lang w:val="en-US"/>
              </w:rPr>
              <w:t>with “</w:t>
            </w:r>
            <w:r w:rsidR="00CF1379" w:rsidRPr="00CF1379">
              <w:rPr>
                <w:rFonts w:ascii="Times New Roman" w:hAnsi="Times New Roman" w:cs="Times New Roman"/>
                <w:sz w:val="24"/>
                <w:lang w:val="en-US"/>
              </w:rPr>
              <w:t>pre-accounting</w:t>
            </w:r>
            <w:r w:rsidR="00CF1379">
              <w:rPr>
                <w:rFonts w:ascii="Times New Roman" w:hAnsi="Times New Roman" w:cs="Times New Roman"/>
                <w:sz w:val="24"/>
                <w:lang w:val="en-US"/>
              </w:rPr>
              <w:t>” phrase. For storing detailed reporting texts, “logs”</w:t>
            </w:r>
            <w:r w:rsidR="00B728AC">
              <w:rPr>
                <w:rFonts w:ascii="Times New Roman" w:hAnsi="Times New Roman" w:cs="Times New Roman"/>
                <w:sz w:val="24"/>
                <w:lang w:val="en-US"/>
              </w:rPr>
              <w:t xml:space="preserve"> folder was added into the repository.</w:t>
            </w:r>
          </w:p>
          <w:p w:rsidR="00164484" w:rsidRDefault="00164484" w:rsidP="00F43E3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Installing SQL Server</w:t>
            </w:r>
            <w:r w:rsidR="007E519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and Creating </w:t>
            </w:r>
            <w:r w:rsidR="006A742A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a </w:t>
            </w:r>
            <w:r w:rsidR="007E519F">
              <w:rPr>
                <w:rFonts w:ascii="Times New Roman" w:hAnsi="Times New Roman" w:cs="Times New Roman"/>
                <w:b/>
                <w:sz w:val="24"/>
                <w:lang w:val="en-US"/>
              </w:rPr>
              <w:t>Database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  <w:p w:rsidR="00432B43" w:rsidRDefault="00F43E3D" w:rsidP="006A0A1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 database query on login window, had to be executed for</w:t>
            </w:r>
            <w:r w:rsidR="0079636A">
              <w:rPr>
                <w:rFonts w:ascii="Times New Roman" w:hAnsi="Times New Roman" w:cs="Times New Roman"/>
                <w:sz w:val="24"/>
                <w:lang w:val="en-US"/>
              </w:rPr>
              <w:t xml:space="preserve"> preventing </w:t>
            </w:r>
            <w:r w:rsidR="0079636A" w:rsidRPr="0079636A">
              <w:rPr>
                <w:rFonts w:ascii="Times New Roman" w:hAnsi="Times New Roman" w:cs="Times New Roman"/>
                <w:sz w:val="24"/>
                <w:lang w:val="en-US"/>
              </w:rPr>
              <w:t>unauthorized users</w:t>
            </w:r>
            <w:r w:rsidR="006A0A11">
              <w:rPr>
                <w:rFonts w:ascii="Times New Roman" w:hAnsi="Times New Roman" w:cs="Times New Roman"/>
                <w:sz w:val="24"/>
                <w:lang w:val="en-US"/>
              </w:rPr>
              <w:t xml:space="preserve"> from entering system</w:t>
            </w:r>
            <w:r w:rsidR="0079636A"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r w:rsidR="006A0A11">
              <w:rPr>
                <w:rFonts w:ascii="Times New Roman" w:hAnsi="Times New Roman" w:cs="Times New Roman"/>
                <w:sz w:val="24"/>
                <w:lang w:val="en-US"/>
              </w:rPr>
              <w:t xml:space="preserve">For installing a database and its GUI, </w:t>
            </w:r>
            <w:r w:rsidRPr="00F43E3D">
              <w:rPr>
                <w:rFonts w:ascii="Times New Roman" w:hAnsi="Times New Roman" w:cs="Times New Roman"/>
                <w:sz w:val="24"/>
                <w:lang w:val="en-US"/>
              </w:rPr>
              <w:t>Microsoft SQL Server 2019 and SQL Server Management Studio v18.12.1 were installed while watching an instruction video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[</w:t>
            </w:r>
            <w:r w:rsidR="005F6FC5"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].</w:t>
            </w:r>
          </w:p>
          <w:p w:rsidR="007E519F" w:rsidRDefault="007E519F" w:rsidP="006A0A1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By benefiting a watched tutorial video</w:t>
            </w:r>
            <w:r w:rsidR="00B95B8D">
              <w:rPr>
                <w:rFonts w:ascii="Times New Roman" w:hAnsi="Times New Roman" w:cs="Times New Roman"/>
                <w:sz w:val="24"/>
                <w:lang w:val="en-US"/>
              </w:rPr>
              <w:t xml:space="preserve"> [10]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="00B95B8D">
              <w:rPr>
                <w:rFonts w:ascii="Times New Roman" w:hAnsi="Times New Roman" w:cs="Times New Roman"/>
                <w:sz w:val="24"/>
                <w:lang w:val="en-US"/>
              </w:rPr>
              <w:t xml:space="preserve">a database and a table were created. A simple row was added for </w:t>
            </w:r>
            <w:r w:rsidR="00432B43">
              <w:rPr>
                <w:rFonts w:ascii="Times New Roman" w:hAnsi="Times New Roman" w:cs="Times New Roman"/>
                <w:sz w:val="24"/>
                <w:lang w:val="en-US"/>
              </w:rPr>
              <w:t xml:space="preserve">storing </w:t>
            </w:r>
            <w:r w:rsidR="00432B43" w:rsidRPr="00432B43">
              <w:rPr>
                <w:rFonts w:ascii="Times New Roman" w:hAnsi="Times New Roman" w:cs="Times New Roman"/>
                <w:sz w:val="24"/>
                <w:lang w:val="en-US"/>
              </w:rPr>
              <w:t xml:space="preserve">administrator </w:t>
            </w:r>
            <w:r w:rsidR="00432B43">
              <w:rPr>
                <w:rFonts w:ascii="Times New Roman" w:hAnsi="Times New Roman" w:cs="Times New Roman"/>
                <w:sz w:val="24"/>
                <w:lang w:val="en-US"/>
              </w:rPr>
              <w:t>data</w:t>
            </w:r>
            <w:r w:rsidR="006A742A">
              <w:rPr>
                <w:rFonts w:ascii="Times New Roman" w:hAnsi="Times New Roman" w:cs="Times New Roman"/>
                <w:sz w:val="24"/>
                <w:lang w:val="en-US"/>
              </w:rPr>
              <w:t xml:space="preserve"> and created database was exported.</w:t>
            </w:r>
          </w:p>
          <w:p w:rsidR="006A0A11" w:rsidRPr="00EA7F39" w:rsidRDefault="006A0A11" w:rsidP="006A0A1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A7F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Reference</w:t>
            </w:r>
            <w:r w:rsidR="00164484" w:rsidRPr="00EA7F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  <w:r w:rsidRPr="00EA7F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  <w:p w:rsidR="00F066AC" w:rsidRPr="00EA7F39" w:rsidRDefault="006A0A11" w:rsidP="006A0A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[1] </w:t>
            </w:r>
            <w:r w:rsidR="00A62077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Abdullah </w:t>
            </w:r>
            <w:proofErr w:type="spellStart"/>
            <w:r w:rsidR="00A62077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Elen</w:t>
            </w:r>
            <w:proofErr w:type="spellEnd"/>
            <w:r w:rsidR="00A62077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62077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Emre</w:t>
            </w:r>
            <w:proofErr w:type="spellEnd"/>
            <w:r w:rsidR="00A62077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077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Avuçlu</w:t>
            </w:r>
            <w:proofErr w:type="spellEnd"/>
            <w:r w:rsidR="0087200E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A62077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077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Yeni</w:t>
            </w:r>
            <w:proofErr w:type="spellEnd"/>
            <w:r w:rsidR="00A62077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077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Başlayanlar</w:t>
            </w:r>
            <w:proofErr w:type="spellEnd"/>
            <w:r w:rsidR="00A62077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2077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İçin</w:t>
            </w:r>
            <w:proofErr w:type="spellEnd"/>
            <w:r w:rsidR="00A62077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C# .NET</w:t>
            </w:r>
            <w:r w:rsidR="00AD7970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1st Edition</w:t>
            </w:r>
            <w:r w:rsidR="0087200E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(January 2020)</w:t>
            </w:r>
            <w:r w:rsidR="00AD7970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F6947" w:rsidRPr="00EA7F39" w:rsidRDefault="008F6947" w:rsidP="006A0A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[2] </w:t>
            </w:r>
            <w:proofErr w:type="gramStart"/>
            <w:r w:rsidR="0087200E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freeCodeCamp.org</w:t>
            </w:r>
            <w:proofErr w:type="gramEnd"/>
            <w:r w:rsidR="0087200E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https://youtu.be/GhQdlIFylQ8</w:t>
            </w:r>
            <w:r w:rsidR="004351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6 September 2018</w:t>
            </w:r>
            <w:r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F6947" w:rsidRPr="00EA7F39" w:rsidRDefault="008F6947" w:rsidP="006A0A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[3] </w:t>
            </w:r>
            <w:proofErr w:type="spellStart"/>
            <w:r w:rsidR="00EF4621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Traversy</w:t>
            </w:r>
            <w:proofErr w:type="spellEnd"/>
            <w:r w:rsidR="00EF4621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Media, </w:t>
            </w:r>
            <w:r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https://youtu.be/GcFJjpMFJvI</w:t>
            </w:r>
            <w:r w:rsidR="004351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9 June 2017</w:t>
            </w:r>
            <w:r w:rsidR="00EF4621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F4621" w:rsidRPr="00EA7F39" w:rsidRDefault="00F066AC" w:rsidP="006A0A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8F6947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</w:t>
            </w:r>
            <w:proofErr w:type="spellStart"/>
            <w:r w:rsidR="00EF4621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Gençay</w:t>
            </w:r>
            <w:proofErr w:type="spellEnd"/>
            <w:r w:rsidR="00EF4621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F4621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Yıldız</w:t>
            </w:r>
            <w:proofErr w:type="spellEnd"/>
            <w:r w:rsidR="00EF4621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bookmarkStart w:id="0" w:name="_GoBack"/>
            <w:bookmarkEnd w:id="0"/>
            <w:r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https://youtube.com/playlist?list=PLQVXoXFVVtp3e_urGZcMNAHx2Eo4Rm5Xk</w:t>
            </w:r>
            <w:r w:rsidR="004351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7 January 2022</w:t>
            </w:r>
            <w:r w:rsidR="00EF4621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F066AC" w:rsidRPr="00EA7F39" w:rsidRDefault="00F066AC" w:rsidP="006A0A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8F6947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</w:t>
            </w:r>
            <w:r w:rsidR="00EF4621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Emir </w:t>
            </w:r>
            <w:proofErr w:type="spellStart"/>
            <w:r w:rsidR="00EF4621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Özdemir</w:t>
            </w:r>
            <w:proofErr w:type="spellEnd"/>
            <w:r w:rsidR="00EF4621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https://youtube.com/playlist?list=PLD54hVH5EaMbh9eLt3oZMuP0EMJaHaIwd</w:t>
            </w:r>
            <w:r w:rsidR="004351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 February 2021</w:t>
            </w:r>
            <w:r w:rsidR="00EA7F39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F066AC" w:rsidRPr="00EA7F39" w:rsidRDefault="00F066AC" w:rsidP="006A0A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8F6947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</w:t>
            </w:r>
            <w:r w:rsidR="00EF4621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Emir </w:t>
            </w:r>
            <w:proofErr w:type="spellStart"/>
            <w:r w:rsidR="00EF4621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Özdemir</w:t>
            </w:r>
            <w:proofErr w:type="spellEnd"/>
            <w:r w:rsidR="00EF4621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https://youtube.com/playlist?list=PLD54hVH5EaMbGsUpcM96ZRAbNpREfrvpR</w:t>
            </w:r>
            <w:r w:rsidR="004351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22 February 2021</w:t>
            </w:r>
            <w:r w:rsidR="00EA7F39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35198" w:rsidRDefault="00F066AC" w:rsidP="006A0A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8F6947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</w:t>
            </w:r>
            <w:r w:rsidR="00EF4621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Emir </w:t>
            </w:r>
            <w:proofErr w:type="spellStart"/>
            <w:r w:rsidR="00EF4621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Özdemir</w:t>
            </w:r>
            <w:proofErr w:type="spellEnd"/>
            <w:r w:rsidR="00EF4621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https://youtube.com/playlist?list=PLD5</w:t>
            </w:r>
            <w:r w:rsidR="004351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4hVH5EaMbBLwhwLGuVQePynhq6-hqd, 7 October 2020.</w:t>
            </w:r>
          </w:p>
          <w:p w:rsidR="00977D9A" w:rsidRPr="00EA7F39" w:rsidRDefault="00977D9A" w:rsidP="006A0A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[8] </w:t>
            </w:r>
            <w:proofErr w:type="spellStart"/>
            <w:proofErr w:type="gramStart"/>
            <w:r w:rsidRPr="00977D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bugrasarikaya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77D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https://github.com/bugrasarikaya/pre-accounting_app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6A0A11" w:rsidRDefault="00F066AC" w:rsidP="005F6F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5F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</w:t>
            </w:r>
            <w:proofErr w:type="spellStart"/>
            <w:r w:rsidR="00EA7F39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Jie</w:t>
            </w:r>
            <w:proofErr w:type="spellEnd"/>
            <w:r w:rsidR="00EA7F39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A7F39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Jenn</w:t>
            </w:r>
            <w:proofErr w:type="spellEnd"/>
            <w:r w:rsid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EA7F39"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35198" w:rsidRPr="004351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https://youtu.be/QsXWszvjMBM</w:t>
            </w:r>
            <w:r w:rsidR="004351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25 November 2019</w:t>
            </w:r>
            <w:r w:rsid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CF1379" w:rsidRPr="006A0A11" w:rsidRDefault="007E519F" w:rsidP="005F6FC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[10] </w:t>
            </w:r>
            <w:r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Emir </w:t>
            </w:r>
            <w:proofErr w:type="spellStart"/>
            <w:r w:rsidRPr="00EA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Özdemir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351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https://youtu.be/pwGhMz8-3gs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30 December 2020.</w:t>
            </w:r>
          </w:p>
        </w:tc>
      </w:tr>
      <w:tr w:rsidR="000D079A" w:rsidRPr="00542DC7" w:rsidTr="000D079A">
        <w:trPr>
          <w:trHeight w:val="64"/>
        </w:trPr>
        <w:tc>
          <w:tcPr>
            <w:tcW w:w="1242" w:type="dxa"/>
          </w:tcPr>
          <w:p w:rsidR="000D079A" w:rsidRPr="00542DC7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Sayfa</w:t>
            </w:r>
            <w:proofErr w:type="spellEnd"/>
            <w:r w:rsidRPr="00542DC7">
              <w:rPr>
                <w:rFonts w:ascii="Times New Roman" w:hAnsi="Times New Roman" w:cs="Times New Roman"/>
                <w:b/>
                <w:lang w:val="en-US"/>
              </w:rPr>
              <w:t xml:space="preserve"> No</w:t>
            </w:r>
          </w:p>
        </w:tc>
        <w:tc>
          <w:tcPr>
            <w:tcW w:w="5667" w:type="dxa"/>
            <w:gridSpan w:val="2"/>
          </w:tcPr>
          <w:p w:rsidR="000D079A" w:rsidRPr="00542DC7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Çalışmanın</w:t>
            </w:r>
            <w:proofErr w:type="spellEnd"/>
          </w:p>
        </w:tc>
        <w:tc>
          <w:tcPr>
            <w:tcW w:w="2306" w:type="dxa"/>
          </w:tcPr>
          <w:p w:rsidR="000D079A" w:rsidRPr="00542DC7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42DC7">
              <w:rPr>
                <w:rFonts w:ascii="Times New Roman" w:hAnsi="Times New Roman" w:cs="Times New Roman"/>
                <w:b/>
                <w:lang w:val="en-US"/>
              </w:rPr>
              <w:t>KONTROL</w:t>
            </w:r>
          </w:p>
        </w:tc>
      </w:tr>
      <w:tr w:rsidR="000D079A" w:rsidRPr="00542DC7" w:rsidTr="000D079A">
        <w:tc>
          <w:tcPr>
            <w:tcW w:w="1242" w:type="dxa"/>
          </w:tcPr>
          <w:p w:rsidR="000D079A" w:rsidRPr="00542DC7" w:rsidRDefault="00F67644" w:rsidP="00F67644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DC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364" w:type="dxa"/>
          </w:tcPr>
          <w:p w:rsidR="000D079A" w:rsidRPr="00542DC7" w:rsidRDefault="00A62A66" w:rsidP="00277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Konusu</w:t>
            </w:r>
            <w:proofErr w:type="spellEnd"/>
            <w:r w:rsidR="000D079A" w:rsidRPr="00542DC7">
              <w:rPr>
                <w:rFonts w:ascii="Times New Roman" w:hAnsi="Times New Roman" w:cs="Times New Roman"/>
                <w:lang w:val="en-US"/>
              </w:rPr>
              <w:t>:</w:t>
            </w:r>
            <w:r w:rsidR="009E1F5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303" w:type="dxa"/>
          </w:tcPr>
          <w:p w:rsidR="000D079A" w:rsidRPr="00542DC7" w:rsidRDefault="000D079A" w:rsidP="00A62A6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Yapıldığı</w:t>
            </w:r>
            <w:proofErr w:type="spellEnd"/>
            <w:r w:rsidRPr="00542DC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Tarih</w:t>
            </w:r>
            <w:proofErr w:type="spellEnd"/>
            <w:r w:rsidR="00277134">
              <w:rPr>
                <w:rFonts w:ascii="Times New Roman" w:hAnsi="Times New Roman" w:cs="Times New Roman"/>
                <w:lang w:val="en-US"/>
              </w:rPr>
              <w:t>:</w:t>
            </w:r>
            <w:r w:rsidR="00A62A6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77134" w:rsidRPr="00277134">
              <w:rPr>
                <w:rFonts w:ascii="Times New Roman" w:hAnsi="Times New Roman" w:cs="Times New Roman"/>
                <w:lang w:val="en-US"/>
              </w:rPr>
              <w:t>01/08/2022</w:t>
            </w:r>
          </w:p>
        </w:tc>
        <w:tc>
          <w:tcPr>
            <w:tcW w:w="2306" w:type="dxa"/>
          </w:tcPr>
          <w:p w:rsidR="000D079A" w:rsidRPr="00542DC7" w:rsidRDefault="000D079A" w:rsidP="000D079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6169C1" w:rsidRPr="00542DC7" w:rsidRDefault="006169C1">
      <w:pPr>
        <w:rPr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6"/>
        <w:gridCol w:w="3290"/>
        <w:gridCol w:w="2270"/>
        <w:gridCol w:w="2276"/>
      </w:tblGrid>
      <w:tr w:rsidR="00FE2E5D" w:rsidRPr="00542DC7" w:rsidTr="006169C1">
        <w:trPr>
          <w:trHeight w:val="12048"/>
        </w:trPr>
        <w:tc>
          <w:tcPr>
            <w:tcW w:w="9215" w:type="dxa"/>
            <w:gridSpan w:val="4"/>
          </w:tcPr>
          <w:p w:rsidR="00843B4C" w:rsidRPr="00542DC7" w:rsidRDefault="0042389F" w:rsidP="00843B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42DC7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br/>
            </w:r>
            <w:r w:rsidR="009314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  <w:r w:rsidR="00397272">
              <w:rPr>
                <w:rFonts w:ascii="Times New Roman" w:hAnsi="Times New Roman" w:cs="Times New Roman"/>
                <w:b/>
                <w:sz w:val="24"/>
                <w:lang w:val="en-US"/>
              </w:rPr>
              <w:t>AY</w:t>
            </w:r>
            <w:r w:rsidR="009314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2</w:t>
            </w:r>
          </w:p>
          <w:p w:rsidR="009314D4" w:rsidRPr="00542DC7" w:rsidRDefault="009314D4" w:rsidP="009314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</w:p>
          <w:p w:rsidR="00AE2DE2" w:rsidRPr="00542DC7" w:rsidRDefault="00AE2DE2" w:rsidP="00C62B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E2E5D" w:rsidRPr="00542DC7" w:rsidTr="006169C1">
        <w:trPr>
          <w:trHeight w:val="64"/>
        </w:trPr>
        <w:tc>
          <w:tcPr>
            <w:tcW w:w="1242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Sayfa</w:t>
            </w:r>
            <w:proofErr w:type="spellEnd"/>
            <w:r w:rsidRPr="00542DC7">
              <w:rPr>
                <w:rFonts w:ascii="Times New Roman" w:hAnsi="Times New Roman" w:cs="Times New Roman"/>
                <w:b/>
                <w:lang w:val="en-US"/>
              </w:rPr>
              <w:t xml:space="preserve"> No</w:t>
            </w:r>
          </w:p>
        </w:tc>
        <w:tc>
          <w:tcPr>
            <w:tcW w:w="5667" w:type="dxa"/>
            <w:gridSpan w:val="2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Çalışmanın</w:t>
            </w:r>
            <w:proofErr w:type="spellEnd"/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42DC7">
              <w:rPr>
                <w:rFonts w:ascii="Times New Roman" w:hAnsi="Times New Roman" w:cs="Times New Roman"/>
                <w:b/>
                <w:lang w:val="en-US"/>
              </w:rPr>
              <w:t>KONTROL</w:t>
            </w:r>
          </w:p>
        </w:tc>
      </w:tr>
      <w:tr w:rsidR="00FE2E5D" w:rsidRPr="00542DC7" w:rsidTr="006169C1">
        <w:tc>
          <w:tcPr>
            <w:tcW w:w="1242" w:type="dxa"/>
          </w:tcPr>
          <w:p w:rsidR="00FE2E5D" w:rsidRPr="00542DC7" w:rsidRDefault="00F67644" w:rsidP="00F67644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DC7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364" w:type="dxa"/>
          </w:tcPr>
          <w:p w:rsidR="00FE2E5D" w:rsidRPr="00542DC7" w:rsidRDefault="00A62A66" w:rsidP="00A62A6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Konusu</w:t>
            </w:r>
            <w:proofErr w:type="spellEnd"/>
            <w:r w:rsidR="00FE2E5D" w:rsidRPr="00542DC7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303" w:type="dxa"/>
          </w:tcPr>
          <w:p w:rsidR="00FE2E5D" w:rsidRPr="00542DC7" w:rsidRDefault="00FE2E5D" w:rsidP="00A62A6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Yapıldığı</w:t>
            </w:r>
            <w:proofErr w:type="spellEnd"/>
            <w:r w:rsidRPr="00542DC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Tarih</w:t>
            </w:r>
            <w:proofErr w:type="spellEnd"/>
            <w:r w:rsidR="00A62A66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277134" w:rsidRPr="00277134">
              <w:rPr>
                <w:rFonts w:ascii="Times New Roman" w:hAnsi="Times New Roman" w:cs="Times New Roman"/>
                <w:lang w:val="en-US"/>
              </w:rPr>
              <w:t>0</w:t>
            </w:r>
            <w:r w:rsidR="00277134">
              <w:rPr>
                <w:rFonts w:ascii="Times New Roman" w:hAnsi="Times New Roman" w:cs="Times New Roman"/>
                <w:lang w:val="en-US"/>
              </w:rPr>
              <w:t>2</w:t>
            </w:r>
            <w:r w:rsidR="00277134" w:rsidRPr="00277134">
              <w:rPr>
                <w:rFonts w:ascii="Times New Roman" w:hAnsi="Times New Roman" w:cs="Times New Roman"/>
                <w:lang w:val="en-US"/>
              </w:rPr>
              <w:t>/08/2022</w:t>
            </w:r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E2E5D" w:rsidRPr="00542DC7" w:rsidRDefault="00FE2E5D">
      <w:pPr>
        <w:rPr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6"/>
        <w:gridCol w:w="3290"/>
        <w:gridCol w:w="2270"/>
        <w:gridCol w:w="2276"/>
      </w:tblGrid>
      <w:tr w:rsidR="00FE2E5D" w:rsidRPr="00542DC7" w:rsidTr="006169C1">
        <w:trPr>
          <w:trHeight w:val="12048"/>
        </w:trPr>
        <w:tc>
          <w:tcPr>
            <w:tcW w:w="9215" w:type="dxa"/>
            <w:gridSpan w:val="4"/>
          </w:tcPr>
          <w:p w:rsidR="00843B4C" w:rsidRPr="00F97452" w:rsidRDefault="00594C60" w:rsidP="00843B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7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br/>
            </w:r>
            <w:r w:rsidR="009314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  <w:r w:rsidR="00397272">
              <w:rPr>
                <w:rFonts w:ascii="Times New Roman" w:hAnsi="Times New Roman" w:cs="Times New Roman"/>
                <w:b/>
                <w:sz w:val="24"/>
                <w:lang w:val="en-US"/>
              </w:rPr>
              <w:t>AY</w:t>
            </w:r>
            <w:r w:rsidR="009314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3</w:t>
            </w:r>
          </w:p>
          <w:p w:rsidR="009314D4" w:rsidRPr="0052557F" w:rsidRDefault="009314D4" w:rsidP="009314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</w:p>
          <w:p w:rsidR="0052557F" w:rsidRPr="0052557F" w:rsidRDefault="0052557F" w:rsidP="006636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E2E5D" w:rsidRPr="00542DC7" w:rsidTr="006169C1">
        <w:trPr>
          <w:trHeight w:val="64"/>
        </w:trPr>
        <w:tc>
          <w:tcPr>
            <w:tcW w:w="1242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Sayfa</w:t>
            </w:r>
            <w:proofErr w:type="spellEnd"/>
            <w:r w:rsidRPr="00542DC7">
              <w:rPr>
                <w:rFonts w:ascii="Times New Roman" w:hAnsi="Times New Roman" w:cs="Times New Roman"/>
                <w:b/>
                <w:lang w:val="en-US"/>
              </w:rPr>
              <w:t xml:space="preserve"> No</w:t>
            </w:r>
          </w:p>
        </w:tc>
        <w:tc>
          <w:tcPr>
            <w:tcW w:w="5667" w:type="dxa"/>
            <w:gridSpan w:val="2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Çalışmanın</w:t>
            </w:r>
            <w:proofErr w:type="spellEnd"/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42DC7">
              <w:rPr>
                <w:rFonts w:ascii="Times New Roman" w:hAnsi="Times New Roman" w:cs="Times New Roman"/>
                <w:b/>
                <w:lang w:val="en-US"/>
              </w:rPr>
              <w:t>KONTROL</w:t>
            </w:r>
          </w:p>
        </w:tc>
      </w:tr>
      <w:tr w:rsidR="00FE2E5D" w:rsidRPr="00542DC7" w:rsidTr="006169C1">
        <w:tc>
          <w:tcPr>
            <w:tcW w:w="1242" w:type="dxa"/>
          </w:tcPr>
          <w:p w:rsidR="00FE2E5D" w:rsidRPr="00542DC7" w:rsidRDefault="00160F68" w:rsidP="00160F68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DC7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364" w:type="dxa"/>
          </w:tcPr>
          <w:p w:rsidR="00FE2E5D" w:rsidRPr="00542DC7" w:rsidRDefault="00A62A66" w:rsidP="00A62A6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Konusu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303" w:type="dxa"/>
          </w:tcPr>
          <w:p w:rsidR="00FE2E5D" w:rsidRPr="00542DC7" w:rsidRDefault="00FE2E5D" w:rsidP="00A62A6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Yapıldığı</w:t>
            </w:r>
            <w:proofErr w:type="spellEnd"/>
            <w:r w:rsidRPr="00542DC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Tarih</w:t>
            </w:r>
            <w:proofErr w:type="spellEnd"/>
            <w:r w:rsidR="00277134">
              <w:rPr>
                <w:rFonts w:ascii="Times New Roman" w:hAnsi="Times New Roman" w:cs="Times New Roman"/>
                <w:lang w:val="en-US"/>
              </w:rPr>
              <w:t>:</w:t>
            </w:r>
            <w:r w:rsidR="00A62A6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77134">
              <w:rPr>
                <w:rFonts w:ascii="Times New Roman" w:hAnsi="Times New Roman" w:cs="Times New Roman"/>
                <w:lang w:val="en-US"/>
              </w:rPr>
              <w:t>03</w:t>
            </w:r>
            <w:r w:rsidR="004D7F1C" w:rsidRPr="00542DC7">
              <w:rPr>
                <w:rFonts w:ascii="Times New Roman" w:hAnsi="Times New Roman" w:cs="Times New Roman"/>
                <w:lang w:val="en-US"/>
              </w:rPr>
              <w:t>/</w:t>
            </w:r>
            <w:r w:rsidR="00277134">
              <w:rPr>
                <w:rFonts w:ascii="Times New Roman" w:hAnsi="Times New Roman" w:cs="Times New Roman"/>
                <w:lang w:val="en-US"/>
              </w:rPr>
              <w:t>08/2022</w:t>
            </w:r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E2E5D" w:rsidRPr="00542DC7" w:rsidRDefault="00FE2E5D">
      <w:pPr>
        <w:rPr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6"/>
        <w:gridCol w:w="3290"/>
        <w:gridCol w:w="2270"/>
        <w:gridCol w:w="2276"/>
      </w:tblGrid>
      <w:tr w:rsidR="00FE2E5D" w:rsidRPr="00542DC7" w:rsidTr="006169C1">
        <w:trPr>
          <w:trHeight w:val="12048"/>
        </w:trPr>
        <w:tc>
          <w:tcPr>
            <w:tcW w:w="9215" w:type="dxa"/>
            <w:gridSpan w:val="4"/>
          </w:tcPr>
          <w:p w:rsidR="00A80C33" w:rsidRPr="00F97452" w:rsidRDefault="00A80C33" w:rsidP="00C861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8614D" w:rsidRPr="00F97452" w:rsidRDefault="009314D4" w:rsidP="00C861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  <w:r w:rsidR="00397272">
              <w:rPr>
                <w:rFonts w:ascii="Times New Roman" w:hAnsi="Times New Roman" w:cs="Times New Roman"/>
                <w:b/>
                <w:sz w:val="24"/>
                <w:lang w:val="en-US"/>
              </w:rPr>
              <w:t>AY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4</w:t>
            </w:r>
          </w:p>
          <w:p w:rsidR="009314D4" w:rsidRPr="00542DC7" w:rsidRDefault="009314D4" w:rsidP="009314D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</w:p>
          <w:p w:rsidR="00583213" w:rsidRPr="00542DC7" w:rsidRDefault="00583213" w:rsidP="00C2033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E2E5D" w:rsidRPr="00542DC7" w:rsidTr="006169C1">
        <w:trPr>
          <w:trHeight w:val="64"/>
        </w:trPr>
        <w:tc>
          <w:tcPr>
            <w:tcW w:w="1242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Sayfa</w:t>
            </w:r>
            <w:proofErr w:type="spellEnd"/>
            <w:r w:rsidRPr="00542DC7">
              <w:rPr>
                <w:rFonts w:ascii="Times New Roman" w:hAnsi="Times New Roman" w:cs="Times New Roman"/>
                <w:b/>
                <w:lang w:val="en-US"/>
              </w:rPr>
              <w:t xml:space="preserve"> No</w:t>
            </w:r>
          </w:p>
        </w:tc>
        <w:tc>
          <w:tcPr>
            <w:tcW w:w="5667" w:type="dxa"/>
            <w:gridSpan w:val="2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Çalışmanın</w:t>
            </w:r>
            <w:proofErr w:type="spellEnd"/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42DC7">
              <w:rPr>
                <w:rFonts w:ascii="Times New Roman" w:hAnsi="Times New Roman" w:cs="Times New Roman"/>
                <w:b/>
                <w:lang w:val="en-US"/>
              </w:rPr>
              <w:t>KONTROL</w:t>
            </w:r>
          </w:p>
        </w:tc>
      </w:tr>
      <w:tr w:rsidR="00FE2E5D" w:rsidRPr="00542DC7" w:rsidTr="006169C1">
        <w:tc>
          <w:tcPr>
            <w:tcW w:w="1242" w:type="dxa"/>
          </w:tcPr>
          <w:p w:rsidR="00FE2E5D" w:rsidRPr="00542DC7" w:rsidRDefault="00FE4438" w:rsidP="00FE4438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DC7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364" w:type="dxa"/>
          </w:tcPr>
          <w:p w:rsidR="00FE2E5D" w:rsidRPr="00542DC7" w:rsidRDefault="00A62A66" w:rsidP="00A62A6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Konusu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303" w:type="dxa"/>
          </w:tcPr>
          <w:p w:rsidR="00FE2E5D" w:rsidRPr="00542DC7" w:rsidRDefault="00FE2E5D" w:rsidP="00A62A6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Yapıldığı</w:t>
            </w:r>
            <w:proofErr w:type="spellEnd"/>
            <w:r w:rsidRPr="00542DC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Tarih</w:t>
            </w:r>
            <w:proofErr w:type="spellEnd"/>
            <w:r w:rsidR="00277134">
              <w:rPr>
                <w:rFonts w:ascii="Times New Roman" w:hAnsi="Times New Roman" w:cs="Times New Roman"/>
                <w:lang w:val="en-US"/>
              </w:rPr>
              <w:t>:</w:t>
            </w:r>
            <w:r w:rsidR="00A62A6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77134" w:rsidRPr="00277134">
              <w:rPr>
                <w:rFonts w:ascii="Times New Roman" w:hAnsi="Times New Roman" w:cs="Times New Roman"/>
                <w:lang w:val="en-US"/>
              </w:rPr>
              <w:t>0</w:t>
            </w:r>
            <w:r w:rsidR="00277134">
              <w:rPr>
                <w:rFonts w:ascii="Times New Roman" w:hAnsi="Times New Roman" w:cs="Times New Roman"/>
                <w:lang w:val="en-US"/>
              </w:rPr>
              <w:t>4</w:t>
            </w:r>
            <w:r w:rsidR="00277134" w:rsidRPr="00277134">
              <w:rPr>
                <w:rFonts w:ascii="Times New Roman" w:hAnsi="Times New Roman" w:cs="Times New Roman"/>
                <w:lang w:val="en-US"/>
              </w:rPr>
              <w:t>/08/2022</w:t>
            </w:r>
          </w:p>
        </w:tc>
        <w:tc>
          <w:tcPr>
            <w:tcW w:w="2306" w:type="dxa"/>
          </w:tcPr>
          <w:p w:rsidR="0054316D" w:rsidRPr="00542DC7" w:rsidRDefault="0054316D" w:rsidP="0054316D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FE2E5D" w:rsidRPr="00542DC7" w:rsidRDefault="00FE2E5D" w:rsidP="006169C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E2E5D" w:rsidRPr="00542DC7" w:rsidRDefault="00FE2E5D">
      <w:pPr>
        <w:rPr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6"/>
        <w:gridCol w:w="3290"/>
        <w:gridCol w:w="2270"/>
        <w:gridCol w:w="2276"/>
      </w:tblGrid>
      <w:tr w:rsidR="00FE2E5D" w:rsidRPr="00542DC7" w:rsidTr="006169C1">
        <w:trPr>
          <w:trHeight w:val="12048"/>
        </w:trPr>
        <w:tc>
          <w:tcPr>
            <w:tcW w:w="9215" w:type="dxa"/>
            <w:gridSpan w:val="4"/>
          </w:tcPr>
          <w:p w:rsidR="00A80C33" w:rsidRPr="00F97452" w:rsidRDefault="00A80C33" w:rsidP="00A80C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E2E5D" w:rsidRPr="00F97452" w:rsidRDefault="009314D4" w:rsidP="00A80C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  <w:r w:rsidR="00397272">
              <w:rPr>
                <w:rFonts w:ascii="Times New Roman" w:hAnsi="Times New Roman" w:cs="Times New Roman"/>
                <w:b/>
                <w:sz w:val="24"/>
                <w:lang w:val="en-US"/>
              </w:rPr>
              <w:t>AY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5</w:t>
            </w:r>
          </w:p>
          <w:p w:rsidR="009314D4" w:rsidRPr="00542DC7" w:rsidRDefault="009314D4" w:rsidP="009314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</w:p>
          <w:p w:rsidR="0063520F" w:rsidRPr="00542DC7" w:rsidRDefault="0063520F" w:rsidP="00C203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E2E5D" w:rsidRPr="00542DC7" w:rsidTr="006169C1">
        <w:trPr>
          <w:trHeight w:val="64"/>
        </w:trPr>
        <w:tc>
          <w:tcPr>
            <w:tcW w:w="1242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Sayfa</w:t>
            </w:r>
            <w:proofErr w:type="spellEnd"/>
            <w:r w:rsidRPr="00542DC7">
              <w:rPr>
                <w:rFonts w:ascii="Times New Roman" w:hAnsi="Times New Roman" w:cs="Times New Roman"/>
                <w:b/>
                <w:lang w:val="en-US"/>
              </w:rPr>
              <w:t xml:space="preserve"> No</w:t>
            </w:r>
          </w:p>
        </w:tc>
        <w:tc>
          <w:tcPr>
            <w:tcW w:w="5667" w:type="dxa"/>
            <w:gridSpan w:val="2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Çalışmanın</w:t>
            </w:r>
            <w:proofErr w:type="spellEnd"/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42DC7">
              <w:rPr>
                <w:rFonts w:ascii="Times New Roman" w:hAnsi="Times New Roman" w:cs="Times New Roman"/>
                <w:b/>
                <w:lang w:val="en-US"/>
              </w:rPr>
              <w:t>KONTROL</w:t>
            </w:r>
          </w:p>
        </w:tc>
      </w:tr>
      <w:tr w:rsidR="00FE2E5D" w:rsidRPr="00542DC7" w:rsidTr="006169C1">
        <w:tc>
          <w:tcPr>
            <w:tcW w:w="1242" w:type="dxa"/>
          </w:tcPr>
          <w:p w:rsidR="00FE2E5D" w:rsidRPr="00542DC7" w:rsidRDefault="005B4425" w:rsidP="005B4425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DC7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364" w:type="dxa"/>
          </w:tcPr>
          <w:p w:rsidR="00FE2E5D" w:rsidRPr="00542DC7" w:rsidRDefault="009E1F52" w:rsidP="00A62A6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Konusu</w:t>
            </w:r>
            <w:proofErr w:type="spellEnd"/>
            <w:r w:rsidR="00A62A66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303" w:type="dxa"/>
          </w:tcPr>
          <w:p w:rsidR="00FE2E5D" w:rsidRPr="00542DC7" w:rsidRDefault="00FE2E5D" w:rsidP="00A62A6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Yapıldığı</w:t>
            </w:r>
            <w:proofErr w:type="spellEnd"/>
            <w:r w:rsidRPr="00542DC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Tarih</w:t>
            </w:r>
            <w:proofErr w:type="spellEnd"/>
            <w:r w:rsidR="00277134">
              <w:rPr>
                <w:rFonts w:ascii="Times New Roman" w:hAnsi="Times New Roman" w:cs="Times New Roman"/>
                <w:lang w:val="en-US"/>
              </w:rPr>
              <w:t>:</w:t>
            </w:r>
            <w:r w:rsidR="00A62A6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77134">
              <w:rPr>
                <w:rFonts w:ascii="Times New Roman" w:hAnsi="Times New Roman" w:cs="Times New Roman"/>
                <w:lang w:val="en-US"/>
              </w:rPr>
              <w:t>05</w:t>
            </w:r>
            <w:r w:rsidR="004D7F1C" w:rsidRPr="00542DC7">
              <w:rPr>
                <w:rFonts w:ascii="Times New Roman" w:hAnsi="Times New Roman" w:cs="Times New Roman"/>
                <w:lang w:val="en-US"/>
              </w:rPr>
              <w:t>/</w:t>
            </w:r>
            <w:r w:rsidR="00277134">
              <w:rPr>
                <w:rFonts w:ascii="Times New Roman" w:hAnsi="Times New Roman" w:cs="Times New Roman"/>
                <w:lang w:val="en-US"/>
              </w:rPr>
              <w:t>08/2022</w:t>
            </w:r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E2E5D" w:rsidRPr="00542DC7" w:rsidRDefault="00FE2E5D">
      <w:pPr>
        <w:rPr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6"/>
        <w:gridCol w:w="3290"/>
        <w:gridCol w:w="2270"/>
        <w:gridCol w:w="2276"/>
      </w:tblGrid>
      <w:tr w:rsidR="00FE2E5D" w:rsidRPr="00542DC7" w:rsidTr="006169C1">
        <w:trPr>
          <w:trHeight w:val="12048"/>
        </w:trPr>
        <w:tc>
          <w:tcPr>
            <w:tcW w:w="9215" w:type="dxa"/>
            <w:gridSpan w:val="4"/>
          </w:tcPr>
          <w:p w:rsidR="00144483" w:rsidRPr="00F97452" w:rsidRDefault="00144483" w:rsidP="00B772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E2E5D" w:rsidRPr="00F97452" w:rsidRDefault="009314D4" w:rsidP="00B772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  <w:r w:rsidR="00397272">
              <w:rPr>
                <w:rFonts w:ascii="Times New Roman" w:hAnsi="Times New Roman" w:cs="Times New Roman"/>
                <w:b/>
                <w:sz w:val="24"/>
                <w:lang w:val="en-US"/>
              </w:rPr>
              <w:t>AY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6</w:t>
            </w:r>
          </w:p>
          <w:p w:rsidR="009314D4" w:rsidRDefault="009314D4" w:rsidP="009314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</w:p>
          <w:p w:rsidR="0082205C" w:rsidRPr="0046479D" w:rsidRDefault="0082205C" w:rsidP="00C2033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FE2E5D" w:rsidRPr="00542DC7" w:rsidTr="006169C1">
        <w:trPr>
          <w:trHeight w:val="64"/>
        </w:trPr>
        <w:tc>
          <w:tcPr>
            <w:tcW w:w="1242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Sayfa</w:t>
            </w:r>
            <w:proofErr w:type="spellEnd"/>
            <w:r w:rsidRPr="00542DC7">
              <w:rPr>
                <w:rFonts w:ascii="Times New Roman" w:hAnsi="Times New Roman" w:cs="Times New Roman"/>
                <w:b/>
                <w:lang w:val="en-US"/>
              </w:rPr>
              <w:t xml:space="preserve"> No</w:t>
            </w:r>
          </w:p>
        </w:tc>
        <w:tc>
          <w:tcPr>
            <w:tcW w:w="5667" w:type="dxa"/>
            <w:gridSpan w:val="2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Çalışmanın</w:t>
            </w:r>
            <w:proofErr w:type="spellEnd"/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42DC7">
              <w:rPr>
                <w:rFonts w:ascii="Times New Roman" w:hAnsi="Times New Roman" w:cs="Times New Roman"/>
                <w:b/>
                <w:lang w:val="en-US"/>
              </w:rPr>
              <w:t>KONTROL</w:t>
            </w:r>
          </w:p>
        </w:tc>
      </w:tr>
      <w:tr w:rsidR="00FE2E5D" w:rsidRPr="00542DC7" w:rsidTr="006169C1">
        <w:tc>
          <w:tcPr>
            <w:tcW w:w="1242" w:type="dxa"/>
          </w:tcPr>
          <w:p w:rsidR="00FE2E5D" w:rsidRPr="00542DC7" w:rsidRDefault="00144483" w:rsidP="0014448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364" w:type="dxa"/>
          </w:tcPr>
          <w:p w:rsidR="00FE2E5D" w:rsidRPr="00542DC7" w:rsidRDefault="009E1F52" w:rsidP="00A62A6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Konusu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303" w:type="dxa"/>
          </w:tcPr>
          <w:p w:rsidR="00FE2E5D" w:rsidRPr="00542DC7" w:rsidRDefault="00FE2E5D" w:rsidP="00A62A6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Yapıldığı</w:t>
            </w:r>
            <w:proofErr w:type="spellEnd"/>
            <w:r w:rsidRPr="00542DC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Tarih</w:t>
            </w:r>
            <w:proofErr w:type="spellEnd"/>
            <w:r w:rsidR="00277134">
              <w:rPr>
                <w:rFonts w:ascii="Times New Roman" w:hAnsi="Times New Roman" w:cs="Times New Roman"/>
                <w:lang w:val="en-US"/>
              </w:rPr>
              <w:t>:</w:t>
            </w:r>
            <w:r w:rsidR="00A62A6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77134">
              <w:rPr>
                <w:rFonts w:ascii="Times New Roman" w:hAnsi="Times New Roman" w:cs="Times New Roman"/>
                <w:lang w:val="en-US"/>
              </w:rPr>
              <w:t>08</w:t>
            </w:r>
            <w:r w:rsidR="004D7F1C" w:rsidRPr="00542DC7">
              <w:rPr>
                <w:rFonts w:ascii="Times New Roman" w:hAnsi="Times New Roman" w:cs="Times New Roman"/>
                <w:lang w:val="en-US"/>
              </w:rPr>
              <w:t>/</w:t>
            </w:r>
            <w:r w:rsidR="00277134">
              <w:rPr>
                <w:rFonts w:ascii="Times New Roman" w:hAnsi="Times New Roman" w:cs="Times New Roman"/>
                <w:lang w:val="en-US"/>
              </w:rPr>
              <w:t>08/2022</w:t>
            </w:r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E2E5D" w:rsidRPr="00542DC7" w:rsidRDefault="00FE2E5D">
      <w:pPr>
        <w:rPr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6"/>
        <w:gridCol w:w="3290"/>
        <w:gridCol w:w="2270"/>
        <w:gridCol w:w="2276"/>
      </w:tblGrid>
      <w:tr w:rsidR="00FE2E5D" w:rsidRPr="00542DC7" w:rsidTr="006169C1">
        <w:trPr>
          <w:trHeight w:val="12048"/>
        </w:trPr>
        <w:tc>
          <w:tcPr>
            <w:tcW w:w="9215" w:type="dxa"/>
            <w:gridSpan w:val="4"/>
          </w:tcPr>
          <w:p w:rsidR="00FE2E5D" w:rsidRPr="00DB0051" w:rsidRDefault="00FE2E5D" w:rsidP="00772B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A4307" w:rsidRPr="00DB0051" w:rsidRDefault="009314D4" w:rsidP="000A43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  <w:r w:rsidR="00397272">
              <w:rPr>
                <w:rFonts w:ascii="Times New Roman" w:hAnsi="Times New Roman" w:cs="Times New Roman"/>
                <w:b/>
                <w:sz w:val="24"/>
                <w:lang w:val="en-US"/>
              </w:rPr>
              <w:t>AY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7</w:t>
            </w:r>
          </w:p>
          <w:p w:rsidR="009314D4" w:rsidRPr="007814CC" w:rsidRDefault="009314D4" w:rsidP="009314D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</w:p>
          <w:p w:rsidR="00B415AF" w:rsidRPr="007814CC" w:rsidRDefault="00B415AF" w:rsidP="007814C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E2E5D" w:rsidRPr="00542DC7" w:rsidTr="006169C1">
        <w:trPr>
          <w:trHeight w:val="64"/>
        </w:trPr>
        <w:tc>
          <w:tcPr>
            <w:tcW w:w="1242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Sayfa</w:t>
            </w:r>
            <w:proofErr w:type="spellEnd"/>
            <w:r w:rsidRPr="00542DC7">
              <w:rPr>
                <w:rFonts w:ascii="Times New Roman" w:hAnsi="Times New Roman" w:cs="Times New Roman"/>
                <w:b/>
                <w:lang w:val="en-US"/>
              </w:rPr>
              <w:t xml:space="preserve"> No</w:t>
            </w:r>
          </w:p>
        </w:tc>
        <w:tc>
          <w:tcPr>
            <w:tcW w:w="5667" w:type="dxa"/>
            <w:gridSpan w:val="2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Çalışmanın</w:t>
            </w:r>
            <w:proofErr w:type="spellEnd"/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42DC7">
              <w:rPr>
                <w:rFonts w:ascii="Times New Roman" w:hAnsi="Times New Roman" w:cs="Times New Roman"/>
                <w:b/>
                <w:lang w:val="en-US"/>
              </w:rPr>
              <w:t>KONTROL</w:t>
            </w:r>
          </w:p>
        </w:tc>
      </w:tr>
      <w:tr w:rsidR="00FE2E5D" w:rsidRPr="00542DC7" w:rsidTr="006169C1">
        <w:tc>
          <w:tcPr>
            <w:tcW w:w="1242" w:type="dxa"/>
          </w:tcPr>
          <w:p w:rsidR="00FE2E5D" w:rsidRPr="00542DC7" w:rsidRDefault="000A4307" w:rsidP="000A4307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364" w:type="dxa"/>
          </w:tcPr>
          <w:p w:rsidR="00FE2E5D" w:rsidRPr="00542DC7" w:rsidRDefault="009E1F52" w:rsidP="00A62A6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Konusu</w:t>
            </w:r>
            <w:proofErr w:type="spellEnd"/>
            <w:r w:rsidR="00A62A66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303" w:type="dxa"/>
          </w:tcPr>
          <w:p w:rsidR="00FE2E5D" w:rsidRPr="00542DC7" w:rsidRDefault="00FE2E5D" w:rsidP="00A62A6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Yapıldığı</w:t>
            </w:r>
            <w:proofErr w:type="spellEnd"/>
            <w:r w:rsidRPr="00542DC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Tarih</w:t>
            </w:r>
            <w:proofErr w:type="spellEnd"/>
            <w:r w:rsidR="00277134">
              <w:rPr>
                <w:rFonts w:ascii="Times New Roman" w:hAnsi="Times New Roman" w:cs="Times New Roman"/>
                <w:lang w:val="en-US"/>
              </w:rPr>
              <w:t>:</w:t>
            </w:r>
            <w:r w:rsidR="00A62A6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77134">
              <w:rPr>
                <w:rFonts w:ascii="Times New Roman" w:hAnsi="Times New Roman" w:cs="Times New Roman"/>
                <w:lang w:val="en-US"/>
              </w:rPr>
              <w:t>09</w:t>
            </w:r>
            <w:r w:rsidR="004D7F1C" w:rsidRPr="00542DC7">
              <w:rPr>
                <w:rFonts w:ascii="Times New Roman" w:hAnsi="Times New Roman" w:cs="Times New Roman"/>
                <w:lang w:val="en-US"/>
              </w:rPr>
              <w:t>/</w:t>
            </w:r>
            <w:r w:rsidR="00277134">
              <w:rPr>
                <w:rFonts w:ascii="Times New Roman" w:hAnsi="Times New Roman" w:cs="Times New Roman"/>
                <w:lang w:val="en-US"/>
              </w:rPr>
              <w:t>08/2022</w:t>
            </w:r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E2E5D" w:rsidRPr="00542DC7" w:rsidRDefault="00FE2E5D">
      <w:pPr>
        <w:rPr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6"/>
        <w:gridCol w:w="3290"/>
        <w:gridCol w:w="2270"/>
        <w:gridCol w:w="2276"/>
      </w:tblGrid>
      <w:tr w:rsidR="00FE2E5D" w:rsidRPr="00542DC7" w:rsidTr="006169C1">
        <w:trPr>
          <w:trHeight w:val="12048"/>
        </w:trPr>
        <w:tc>
          <w:tcPr>
            <w:tcW w:w="9215" w:type="dxa"/>
            <w:gridSpan w:val="4"/>
          </w:tcPr>
          <w:p w:rsidR="00FE2E5D" w:rsidRPr="00DB0051" w:rsidRDefault="00FE2E5D" w:rsidP="002743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743DC" w:rsidRPr="00DB0051" w:rsidRDefault="009314D4" w:rsidP="00274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  <w:r w:rsidR="00397272">
              <w:rPr>
                <w:rFonts w:ascii="Times New Roman" w:hAnsi="Times New Roman" w:cs="Times New Roman"/>
                <w:b/>
                <w:sz w:val="24"/>
                <w:lang w:val="en-US"/>
              </w:rPr>
              <w:t>AY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8</w:t>
            </w:r>
          </w:p>
          <w:p w:rsidR="009314D4" w:rsidRPr="00B97EB1" w:rsidRDefault="009314D4" w:rsidP="009314D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</w:p>
          <w:p w:rsidR="003E50F7" w:rsidRPr="00B97EB1" w:rsidRDefault="003E50F7" w:rsidP="00B97EB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E2E5D" w:rsidRPr="00542DC7" w:rsidTr="006169C1">
        <w:trPr>
          <w:trHeight w:val="64"/>
        </w:trPr>
        <w:tc>
          <w:tcPr>
            <w:tcW w:w="1242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Sayfa</w:t>
            </w:r>
            <w:proofErr w:type="spellEnd"/>
            <w:r w:rsidRPr="00542DC7">
              <w:rPr>
                <w:rFonts w:ascii="Times New Roman" w:hAnsi="Times New Roman" w:cs="Times New Roman"/>
                <w:b/>
                <w:lang w:val="en-US"/>
              </w:rPr>
              <w:t xml:space="preserve"> No</w:t>
            </w:r>
          </w:p>
        </w:tc>
        <w:tc>
          <w:tcPr>
            <w:tcW w:w="5667" w:type="dxa"/>
            <w:gridSpan w:val="2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Çalışmanın</w:t>
            </w:r>
            <w:proofErr w:type="spellEnd"/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42DC7">
              <w:rPr>
                <w:rFonts w:ascii="Times New Roman" w:hAnsi="Times New Roman" w:cs="Times New Roman"/>
                <w:b/>
                <w:lang w:val="en-US"/>
              </w:rPr>
              <w:t>KONTROL</w:t>
            </w:r>
          </w:p>
        </w:tc>
      </w:tr>
      <w:tr w:rsidR="00FE2E5D" w:rsidRPr="00542DC7" w:rsidTr="006169C1">
        <w:tc>
          <w:tcPr>
            <w:tcW w:w="1242" w:type="dxa"/>
          </w:tcPr>
          <w:p w:rsidR="00FE2E5D" w:rsidRPr="00542DC7" w:rsidRDefault="00C54C48" w:rsidP="00C54C48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3364" w:type="dxa"/>
          </w:tcPr>
          <w:p w:rsidR="00FE2E5D" w:rsidRPr="00542DC7" w:rsidRDefault="00A62A66" w:rsidP="00A62A6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Konusu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303" w:type="dxa"/>
          </w:tcPr>
          <w:p w:rsidR="00FE2E5D" w:rsidRPr="00542DC7" w:rsidRDefault="00FE2E5D" w:rsidP="00A62A6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Yapıldığı</w:t>
            </w:r>
            <w:proofErr w:type="spellEnd"/>
            <w:r w:rsidRPr="00542DC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Tarih</w:t>
            </w:r>
            <w:proofErr w:type="spellEnd"/>
            <w:r w:rsidR="00277134">
              <w:rPr>
                <w:rFonts w:ascii="Times New Roman" w:hAnsi="Times New Roman" w:cs="Times New Roman"/>
                <w:lang w:val="en-US"/>
              </w:rPr>
              <w:t>:</w:t>
            </w:r>
            <w:r w:rsidR="00A62A6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D7F1C">
              <w:rPr>
                <w:rFonts w:ascii="Times New Roman" w:hAnsi="Times New Roman" w:cs="Times New Roman"/>
                <w:lang w:val="en-US"/>
              </w:rPr>
              <w:t>1</w:t>
            </w:r>
            <w:r w:rsidR="00277134">
              <w:rPr>
                <w:rFonts w:ascii="Times New Roman" w:hAnsi="Times New Roman" w:cs="Times New Roman"/>
                <w:lang w:val="en-US"/>
              </w:rPr>
              <w:t>0</w:t>
            </w:r>
            <w:r w:rsidR="004D7F1C" w:rsidRPr="00542DC7">
              <w:rPr>
                <w:rFonts w:ascii="Times New Roman" w:hAnsi="Times New Roman" w:cs="Times New Roman"/>
                <w:lang w:val="en-US"/>
              </w:rPr>
              <w:t>/</w:t>
            </w:r>
            <w:r w:rsidR="00277134">
              <w:rPr>
                <w:rFonts w:ascii="Times New Roman" w:hAnsi="Times New Roman" w:cs="Times New Roman"/>
                <w:lang w:val="en-US"/>
              </w:rPr>
              <w:t>08/2022</w:t>
            </w:r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E2E5D" w:rsidRPr="00542DC7" w:rsidRDefault="00FE2E5D">
      <w:pPr>
        <w:rPr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FE2E5D" w:rsidRPr="00542DC7" w:rsidTr="00A54B29">
        <w:trPr>
          <w:trHeight w:val="12048"/>
        </w:trPr>
        <w:tc>
          <w:tcPr>
            <w:tcW w:w="9062" w:type="dxa"/>
            <w:gridSpan w:val="4"/>
          </w:tcPr>
          <w:p w:rsidR="00FE2E5D" w:rsidRPr="00F84687" w:rsidRDefault="00FE2E5D" w:rsidP="009F75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F752B" w:rsidRPr="00F84687" w:rsidRDefault="009314D4" w:rsidP="009F75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  <w:r w:rsidR="00397272">
              <w:rPr>
                <w:rFonts w:ascii="Times New Roman" w:hAnsi="Times New Roman" w:cs="Times New Roman"/>
                <w:b/>
                <w:sz w:val="24"/>
                <w:lang w:val="en-US"/>
              </w:rPr>
              <w:t>AY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9</w:t>
            </w:r>
          </w:p>
          <w:p w:rsidR="009314D4" w:rsidRPr="00FB23A0" w:rsidRDefault="009314D4" w:rsidP="009314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</w:p>
          <w:p w:rsidR="00723BF6" w:rsidRPr="00FB23A0" w:rsidRDefault="00723BF6" w:rsidP="00723B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E2E5D" w:rsidRPr="00542DC7" w:rsidTr="00A54B29">
        <w:trPr>
          <w:trHeight w:val="64"/>
        </w:trPr>
        <w:tc>
          <w:tcPr>
            <w:tcW w:w="1194" w:type="dxa"/>
          </w:tcPr>
          <w:p w:rsidR="00FE2E5D" w:rsidRPr="00F8468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F84687">
              <w:rPr>
                <w:rFonts w:ascii="Times New Roman" w:hAnsi="Times New Roman" w:cs="Times New Roman"/>
                <w:b/>
                <w:lang w:val="en-US"/>
              </w:rPr>
              <w:t>Sayfa</w:t>
            </w:r>
            <w:proofErr w:type="spellEnd"/>
            <w:r w:rsidRPr="00F84687">
              <w:rPr>
                <w:rFonts w:ascii="Times New Roman" w:hAnsi="Times New Roman" w:cs="Times New Roman"/>
                <w:b/>
                <w:lang w:val="en-US"/>
              </w:rPr>
              <w:t xml:space="preserve"> No</w:t>
            </w:r>
          </w:p>
        </w:tc>
        <w:tc>
          <w:tcPr>
            <w:tcW w:w="5562" w:type="dxa"/>
            <w:gridSpan w:val="2"/>
          </w:tcPr>
          <w:p w:rsidR="00FE2E5D" w:rsidRPr="00F8468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F84687">
              <w:rPr>
                <w:rFonts w:ascii="Times New Roman" w:hAnsi="Times New Roman" w:cs="Times New Roman"/>
                <w:b/>
                <w:lang w:val="en-US"/>
              </w:rPr>
              <w:t>Çalışmanın</w:t>
            </w:r>
            <w:proofErr w:type="spellEnd"/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42DC7">
              <w:rPr>
                <w:rFonts w:ascii="Times New Roman" w:hAnsi="Times New Roman" w:cs="Times New Roman"/>
                <w:b/>
                <w:lang w:val="en-US"/>
              </w:rPr>
              <w:t>KONTROL</w:t>
            </w:r>
          </w:p>
        </w:tc>
      </w:tr>
      <w:tr w:rsidR="00FE2E5D" w:rsidRPr="00542DC7" w:rsidTr="00A54B29">
        <w:tc>
          <w:tcPr>
            <w:tcW w:w="1194" w:type="dxa"/>
          </w:tcPr>
          <w:p w:rsidR="00FE2E5D" w:rsidRPr="00542DC7" w:rsidRDefault="009F752B" w:rsidP="009F752B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3363" w:type="dxa"/>
          </w:tcPr>
          <w:p w:rsidR="00FE2E5D" w:rsidRPr="00542DC7" w:rsidRDefault="00A62A66" w:rsidP="00A62A6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Konusu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199" w:type="dxa"/>
          </w:tcPr>
          <w:p w:rsidR="00FE2E5D" w:rsidRPr="00542DC7" w:rsidRDefault="00FE2E5D" w:rsidP="00A62A6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Yapıldığı</w:t>
            </w:r>
            <w:proofErr w:type="spellEnd"/>
            <w:r w:rsidRPr="00542DC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Tarih</w:t>
            </w:r>
            <w:proofErr w:type="spellEnd"/>
            <w:r w:rsidR="00277134">
              <w:rPr>
                <w:rFonts w:ascii="Times New Roman" w:hAnsi="Times New Roman" w:cs="Times New Roman"/>
                <w:lang w:val="en-US"/>
              </w:rPr>
              <w:t>:</w:t>
            </w:r>
            <w:r w:rsidR="00A62A6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77134">
              <w:rPr>
                <w:rFonts w:ascii="Times New Roman" w:hAnsi="Times New Roman" w:cs="Times New Roman"/>
                <w:lang w:val="en-US"/>
              </w:rPr>
              <w:t>11</w:t>
            </w:r>
            <w:r w:rsidR="004D7F1C" w:rsidRPr="00542DC7">
              <w:rPr>
                <w:rFonts w:ascii="Times New Roman" w:hAnsi="Times New Roman" w:cs="Times New Roman"/>
                <w:lang w:val="en-US"/>
              </w:rPr>
              <w:t>/</w:t>
            </w:r>
            <w:r w:rsidR="00277134">
              <w:rPr>
                <w:rFonts w:ascii="Times New Roman" w:hAnsi="Times New Roman" w:cs="Times New Roman"/>
                <w:lang w:val="en-US"/>
              </w:rPr>
              <w:t>08/2022</w:t>
            </w:r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E2E5D" w:rsidRPr="00542DC7" w:rsidRDefault="00FE2E5D">
      <w:pPr>
        <w:rPr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6"/>
        <w:gridCol w:w="3290"/>
        <w:gridCol w:w="2270"/>
        <w:gridCol w:w="2276"/>
      </w:tblGrid>
      <w:tr w:rsidR="00FE2E5D" w:rsidRPr="00542DC7" w:rsidTr="006169C1">
        <w:trPr>
          <w:trHeight w:val="12048"/>
        </w:trPr>
        <w:tc>
          <w:tcPr>
            <w:tcW w:w="9215" w:type="dxa"/>
            <w:gridSpan w:val="4"/>
          </w:tcPr>
          <w:p w:rsidR="00723BF6" w:rsidRDefault="00723BF6" w:rsidP="006169C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723BF6" w:rsidRPr="001E4380" w:rsidRDefault="009314D4" w:rsidP="00723B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  <w:r w:rsidR="00397272">
              <w:rPr>
                <w:rFonts w:ascii="Times New Roman" w:hAnsi="Times New Roman" w:cs="Times New Roman"/>
                <w:b/>
                <w:sz w:val="24"/>
                <w:lang w:val="en-US"/>
              </w:rPr>
              <w:t>AY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10</w:t>
            </w:r>
          </w:p>
          <w:p w:rsidR="009314D4" w:rsidRPr="00AE7D9D" w:rsidRDefault="009314D4" w:rsidP="009314D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</w:p>
          <w:p w:rsidR="00065687" w:rsidRPr="00AE7D9D" w:rsidRDefault="00065687" w:rsidP="009E1F52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E2E5D" w:rsidRPr="00542DC7" w:rsidTr="006169C1">
        <w:trPr>
          <w:trHeight w:val="64"/>
        </w:trPr>
        <w:tc>
          <w:tcPr>
            <w:tcW w:w="1242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Sayfa</w:t>
            </w:r>
            <w:proofErr w:type="spellEnd"/>
            <w:r w:rsidRPr="00542DC7">
              <w:rPr>
                <w:rFonts w:ascii="Times New Roman" w:hAnsi="Times New Roman" w:cs="Times New Roman"/>
                <w:b/>
                <w:lang w:val="en-US"/>
              </w:rPr>
              <w:t xml:space="preserve"> No</w:t>
            </w:r>
          </w:p>
        </w:tc>
        <w:tc>
          <w:tcPr>
            <w:tcW w:w="5667" w:type="dxa"/>
            <w:gridSpan w:val="2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Çalışmanın</w:t>
            </w:r>
            <w:proofErr w:type="spellEnd"/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42DC7">
              <w:rPr>
                <w:rFonts w:ascii="Times New Roman" w:hAnsi="Times New Roman" w:cs="Times New Roman"/>
                <w:b/>
                <w:lang w:val="en-US"/>
              </w:rPr>
              <w:t>KONTROL</w:t>
            </w:r>
          </w:p>
        </w:tc>
      </w:tr>
      <w:tr w:rsidR="00FE2E5D" w:rsidRPr="00542DC7" w:rsidTr="006169C1">
        <w:tc>
          <w:tcPr>
            <w:tcW w:w="1242" w:type="dxa"/>
          </w:tcPr>
          <w:p w:rsidR="00FE2E5D" w:rsidRPr="00542DC7" w:rsidRDefault="002D1872" w:rsidP="002D187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3364" w:type="dxa"/>
          </w:tcPr>
          <w:p w:rsidR="00FE2E5D" w:rsidRPr="00542DC7" w:rsidRDefault="00A62A66" w:rsidP="00A62A6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Konusu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303" w:type="dxa"/>
          </w:tcPr>
          <w:p w:rsidR="00FE2E5D" w:rsidRPr="00542DC7" w:rsidRDefault="00FE2E5D" w:rsidP="00A62A6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Yapıldığı</w:t>
            </w:r>
            <w:proofErr w:type="spellEnd"/>
            <w:r w:rsidRPr="00542DC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Tarih</w:t>
            </w:r>
            <w:proofErr w:type="spellEnd"/>
            <w:r w:rsidR="00277134">
              <w:rPr>
                <w:rFonts w:ascii="Times New Roman" w:hAnsi="Times New Roman" w:cs="Times New Roman"/>
                <w:lang w:val="en-US"/>
              </w:rPr>
              <w:t>:</w:t>
            </w:r>
            <w:r w:rsidR="00A62A6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77134">
              <w:rPr>
                <w:rFonts w:ascii="Times New Roman" w:hAnsi="Times New Roman" w:cs="Times New Roman"/>
                <w:lang w:val="en-US"/>
              </w:rPr>
              <w:t>12</w:t>
            </w:r>
            <w:r w:rsidR="004D7F1C" w:rsidRPr="00542DC7">
              <w:rPr>
                <w:rFonts w:ascii="Times New Roman" w:hAnsi="Times New Roman" w:cs="Times New Roman"/>
                <w:lang w:val="en-US"/>
              </w:rPr>
              <w:t>/</w:t>
            </w:r>
            <w:r w:rsidR="00277134">
              <w:rPr>
                <w:rFonts w:ascii="Times New Roman" w:hAnsi="Times New Roman" w:cs="Times New Roman"/>
                <w:lang w:val="en-US"/>
              </w:rPr>
              <w:t>08/2022</w:t>
            </w:r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E2E5D" w:rsidRPr="00542DC7" w:rsidRDefault="00FE2E5D">
      <w:pPr>
        <w:rPr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6"/>
        <w:gridCol w:w="3290"/>
        <w:gridCol w:w="2270"/>
        <w:gridCol w:w="2276"/>
      </w:tblGrid>
      <w:tr w:rsidR="00FE2E5D" w:rsidRPr="00542DC7" w:rsidTr="006169C1">
        <w:trPr>
          <w:trHeight w:val="12048"/>
        </w:trPr>
        <w:tc>
          <w:tcPr>
            <w:tcW w:w="9215" w:type="dxa"/>
            <w:gridSpan w:val="4"/>
          </w:tcPr>
          <w:p w:rsidR="00FE2E5D" w:rsidRPr="0058712B" w:rsidRDefault="00FE2E5D" w:rsidP="001E43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1E4380" w:rsidRPr="0058712B" w:rsidRDefault="009314D4" w:rsidP="001E43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  <w:r w:rsidR="00397272">
              <w:rPr>
                <w:rFonts w:ascii="Times New Roman" w:hAnsi="Times New Roman" w:cs="Times New Roman"/>
                <w:b/>
                <w:sz w:val="24"/>
                <w:lang w:val="en-US"/>
              </w:rPr>
              <w:t>AY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11</w:t>
            </w:r>
          </w:p>
          <w:p w:rsidR="009314D4" w:rsidRPr="002B328D" w:rsidRDefault="009314D4" w:rsidP="009314D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</w:p>
          <w:p w:rsidR="002228FF" w:rsidRPr="002B328D" w:rsidRDefault="002228FF" w:rsidP="00C20332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E2E5D" w:rsidRPr="00542DC7" w:rsidTr="006169C1">
        <w:trPr>
          <w:trHeight w:val="64"/>
        </w:trPr>
        <w:tc>
          <w:tcPr>
            <w:tcW w:w="1242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Sayfa</w:t>
            </w:r>
            <w:proofErr w:type="spellEnd"/>
            <w:r w:rsidRPr="00542DC7">
              <w:rPr>
                <w:rFonts w:ascii="Times New Roman" w:hAnsi="Times New Roman" w:cs="Times New Roman"/>
                <w:b/>
                <w:lang w:val="en-US"/>
              </w:rPr>
              <w:t xml:space="preserve"> No</w:t>
            </w:r>
          </w:p>
        </w:tc>
        <w:tc>
          <w:tcPr>
            <w:tcW w:w="5667" w:type="dxa"/>
            <w:gridSpan w:val="2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Çalışmanın</w:t>
            </w:r>
            <w:proofErr w:type="spellEnd"/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42DC7">
              <w:rPr>
                <w:rFonts w:ascii="Times New Roman" w:hAnsi="Times New Roman" w:cs="Times New Roman"/>
                <w:b/>
                <w:lang w:val="en-US"/>
              </w:rPr>
              <w:t>KONTROL</w:t>
            </w:r>
          </w:p>
        </w:tc>
      </w:tr>
      <w:tr w:rsidR="00FE2E5D" w:rsidRPr="00542DC7" w:rsidTr="006169C1">
        <w:tc>
          <w:tcPr>
            <w:tcW w:w="1242" w:type="dxa"/>
          </w:tcPr>
          <w:p w:rsidR="00FE2E5D" w:rsidRPr="00542DC7" w:rsidRDefault="00C9613C" w:rsidP="00C9613C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3364" w:type="dxa"/>
          </w:tcPr>
          <w:p w:rsidR="00FE2E5D" w:rsidRPr="00542DC7" w:rsidRDefault="00A62A66" w:rsidP="00A62A6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Konusu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303" w:type="dxa"/>
          </w:tcPr>
          <w:p w:rsidR="00FE2E5D" w:rsidRPr="00542DC7" w:rsidRDefault="00FE2E5D" w:rsidP="00A62A6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Yapıldığı</w:t>
            </w:r>
            <w:proofErr w:type="spellEnd"/>
            <w:r w:rsidRPr="00542DC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Tarih</w:t>
            </w:r>
            <w:proofErr w:type="spellEnd"/>
            <w:r w:rsidR="00277134">
              <w:rPr>
                <w:rFonts w:ascii="Times New Roman" w:hAnsi="Times New Roman" w:cs="Times New Roman"/>
                <w:lang w:val="en-US"/>
              </w:rPr>
              <w:t>:</w:t>
            </w:r>
            <w:r w:rsidR="00A62A6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77134">
              <w:rPr>
                <w:rFonts w:ascii="Times New Roman" w:hAnsi="Times New Roman" w:cs="Times New Roman"/>
                <w:lang w:val="en-US"/>
              </w:rPr>
              <w:t>15</w:t>
            </w:r>
            <w:r w:rsidR="004D7F1C" w:rsidRPr="00542DC7">
              <w:rPr>
                <w:rFonts w:ascii="Times New Roman" w:hAnsi="Times New Roman" w:cs="Times New Roman"/>
                <w:lang w:val="en-US"/>
              </w:rPr>
              <w:t>/</w:t>
            </w:r>
            <w:r w:rsidR="004D7F1C">
              <w:rPr>
                <w:rFonts w:ascii="Times New Roman" w:hAnsi="Times New Roman" w:cs="Times New Roman"/>
                <w:lang w:val="en-US"/>
              </w:rPr>
              <w:t>08/202</w:t>
            </w:r>
            <w:r w:rsidR="00277134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E2E5D" w:rsidRPr="00542DC7" w:rsidRDefault="00FE2E5D">
      <w:pPr>
        <w:rPr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6"/>
        <w:gridCol w:w="3290"/>
        <w:gridCol w:w="2270"/>
        <w:gridCol w:w="2276"/>
      </w:tblGrid>
      <w:tr w:rsidR="00FE2E5D" w:rsidRPr="00542DC7" w:rsidTr="006169C1">
        <w:trPr>
          <w:trHeight w:val="12048"/>
        </w:trPr>
        <w:tc>
          <w:tcPr>
            <w:tcW w:w="9215" w:type="dxa"/>
            <w:gridSpan w:val="4"/>
          </w:tcPr>
          <w:p w:rsidR="00FE2E5D" w:rsidRPr="0058712B" w:rsidRDefault="00FE2E5D" w:rsidP="003A2D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A2D70" w:rsidRPr="0058712B" w:rsidRDefault="009314D4" w:rsidP="003A2D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  <w:r w:rsidR="00397272">
              <w:rPr>
                <w:rFonts w:ascii="Times New Roman" w:hAnsi="Times New Roman" w:cs="Times New Roman"/>
                <w:b/>
                <w:sz w:val="24"/>
                <w:lang w:val="en-US"/>
              </w:rPr>
              <w:t>AY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12</w:t>
            </w:r>
          </w:p>
          <w:p w:rsidR="009314D4" w:rsidRPr="007748A7" w:rsidRDefault="009314D4" w:rsidP="009314D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</w:p>
          <w:p w:rsidR="00011802" w:rsidRPr="007748A7" w:rsidRDefault="00011802" w:rsidP="00C20332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E2E5D" w:rsidRPr="00542DC7" w:rsidTr="006169C1">
        <w:trPr>
          <w:trHeight w:val="64"/>
        </w:trPr>
        <w:tc>
          <w:tcPr>
            <w:tcW w:w="1242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Sayfa</w:t>
            </w:r>
            <w:proofErr w:type="spellEnd"/>
            <w:r w:rsidRPr="00542DC7">
              <w:rPr>
                <w:rFonts w:ascii="Times New Roman" w:hAnsi="Times New Roman" w:cs="Times New Roman"/>
                <w:b/>
                <w:lang w:val="en-US"/>
              </w:rPr>
              <w:t xml:space="preserve"> No</w:t>
            </w:r>
          </w:p>
        </w:tc>
        <w:tc>
          <w:tcPr>
            <w:tcW w:w="5667" w:type="dxa"/>
            <w:gridSpan w:val="2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Çalışmanın</w:t>
            </w:r>
            <w:proofErr w:type="spellEnd"/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42DC7">
              <w:rPr>
                <w:rFonts w:ascii="Times New Roman" w:hAnsi="Times New Roman" w:cs="Times New Roman"/>
                <w:b/>
                <w:lang w:val="en-US"/>
              </w:rPr>
              <w:t>KONTROL</w:t>
            </w:r>
          </w:p>
        </w:tc>
      </w:tr>
      <w:tr w:rsidR="00FE2E5D" w:rsidRPr="00542DC7" w:rsidTr="006169C1">
        <w:tc>
          <w:tcPr>
            <w:tcW w:w="1242" w:type="dxa"/>
          </w:tcPr>
          <w:p w:rsidR="00FE2E5D" w:rsidRPr="00542DC7" w:rsidRDefault="003A2D70" w:rsidP="003A2D70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3364" w:type="dxa"/>
          </w:tcPr>
          <w:p w:rsidR="00FE2E5D" w:rsidRPr="00542DC7" w:rsidRDefault="00A62A66" w:rsidP="00A62A6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Konusu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303" w:type="dxa"/>
          </w:tcPr>
          <w:p w:rsidR="00FE2E5D" w:rsidRPr="00542DC7" w:rsidRDefault="00FE2E5D" w:rsidP="00A62A6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Yapıldığı</w:t>
            </w:r>
            <w:proofErr w:type="spellEnd"/>
            <w:r w:rsidRPr="00542DC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Tarih</w:t>
            </w:r>
            <w:proofErr w:type="spellEnd"/>
            <w:r w:rsidR="00277134">
              <w:rPr>
                <w:rFonts w:ascii="Times New Roman" w:hAnsi="Times New Roman" w:cs="Times New Roman"/>
                <w:lang w:val="en-US"/>
              </w:rPr>
              <w:t>:</w:t>
            </w:r>
            <w:r w:rsidR="00A62A6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77134">
              <w:rPr>
                <w:rFonts w:ascii="Times New Roman" w:hAnsi="Times New Roman" w:cs="Times New Roman"/>
                <w:lang w:val="en-US"/>
              </w:rPr>
              <w:t>16</w:t>
            </w:r>
            <w:r w:rsidR="004D7F1C" w:rsidRPr="00542DC7">
              <w:rPr>
                <w:rFonts w:ascii="Times New Roman" w:hAnsi="Times New Roman" w:cs="Times New Roman"/>
                <w:lang w:val="en-US"/>
              </w:rPr>
              <w:t>/</w:t>
            </w:r>
            <w:r w:rsidR="00277134">
              <w:rPr>
                <w:rFonts w:ascii="Times New Roman" w:hAnsi="Times New Roman" w:cs="Times New Roman"/>
                <w:lang w:val="en-US"/>
              </w:rPr>
              <w:t>08/2022</w:t>
            </w:r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E2E5D" w:rsidRPr="00542DC7" w:rsidRDefault="00FE2E5D">
      <w:pPr>
        <w:rPr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6"/>
        <w:gridCol w:w="3290"/>
        <w:gridCol w:w="2270"/>
        <w:gridCol w:w="2276"/>
      </w:tblGrid>
      <w:tr w:rsidR="00FE2E5D" w:rsidRPr="00542DC7" w:rsidTr="006169C1">
        <w:trPr>
          <w:trHeight w:val="12048"/>
        </w:trPr>
        <w:tc>
          <w:tcPr>
            <w:tcW w:w="9215" w:type="dxa"/>
            <w:gridSpan w:val="4"/>
          </w:tcPr>
          <w:p w:rsidR="00FE2E5D" w:rsidRPr="00AC267B" w:rsidRDefault="00FE2E5D" w:rsidP="0058712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58712B" w:rsidRPr="00AC267B" w:rsidRDefault="009314D4" w:rsidP="0058712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</w:t>
            </w:r>
            <w:r w:rsidR="00397272">
              <w:rPr>
                <w:rFonts w:ascii="Times New Roman" w:hAnsi="Times New Roman" w:cs="Times New Roman"/>
                <w:b/>
                <w:sz w:val="24"/>
                <w:lang w:val="en-US"/>
              </w:rPr>
              <w:t>AY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13</w:t>
            </w:r>
          </w:p>
          <w:p w:rsidR="00277134" w:rsidRPr="00C972BD" w:rsidRDefault="00277134" w:rsidP="0027713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Title</w:t>
            </w:r>
          </w:p>
          <w:p w:rsidR="008927B4" w:rsidRPr="00C972BD" w:rsidRDefault="008927B4" w:rsidP="00C20332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E2E5D" w:rsidRPr="00542DC7" w:rsidTr="006169C1">
        <w:trPr>
          <w:trHeight w:val="64"/>
        </w:trPr>
        <w:tc>
          <w:tcPr>
            <w:tcW w:w="1242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Sayfa</w:t>
            </w:r>
            <w:proofErr w:type="spellEnd"/>
            <w:r w:rsidRPr="00542DC7">
              <w:rPr>
                <w:rFonts w:ascii="Times New Roman" w:hAnsi="Times New Roman" w:cs="Times New Roman"/>
                <w:b/>
                <w:lang w:val="en-US"/>
              </w:rPr>
              <w:t xml:space="preserve"> No</w:t>
            </w:r>
          </w:p>
        </w:tc>
        <w:tc>
          <w:tcPr>
            <w:tcW w:w="5667" w:type="dxa"/>
            <w:gridSpan w:val="2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Çalışmanın</w:t>
            </w:r>
            <w:proofErr w:type="spellEnd"/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42DC7">
              <w:rPr>
                <w:rFonts w:ascii="Times New Roman" w:hAnsi="Times New Roman" w:cs="Times New Roman"/>
                <w:b/>
                <w:lang w:val="en-US"/>
              </w:rPr>
              <w:t>KONTROL</w:t>
            </w:r>
          </w:p>
        </w:tc>
      </w:tr>
      <w:tr w:rsidR="00FE2E5D" w:rsidRPr="00542DC7" w:rsidTr="006169C1">
        <w:tc>
          <w:tcPr>
            <w:tcW w:w="1242" w:type="dxa"/>
          </w:tcPr>
          <w:p w:rsidR="00FE2E5D" w:rsidRPr="00542DC7" w:rsidRDefault="0058712B" w:rsidP="0058712B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3364" w:type="dxa"/>
          </w:tcPr>
          <w:p w:rsidR="00FE2E5D" w:rsidRPr="00542DC7" w:rsidRDefault="00A62A66" w:rsidP="00A62A6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Konusu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303" w:type="dxa"/>
          </w:tcPr>
          <w:p w:rsidR="00FE2E5D" w:rsidRPr="00542DC7" w:rsidRDefault="00FE2E5D" w:rsidP="00A62A6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Yapıldığı</w:t>
            </w:r>
            <w:proofErr w:type="spellEnd"/>
            <w:r w:rsidRPr="00542DC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Tarih</w:t>
            </w:r>
            <w:proofErr w:type="spellEnd"/>
            <w:r w:rsidR="00277134">
              <w:rPr>
                <w:rFonts w:ascii="Times New Roman" w:hAnsi="Times New Roman" w:cs="Times New Roman"/>
                <w:lang w:val="en-US"/>
              </w:rPr>
              <w:t>:</w:t>
            </w:r>
            <w:r w:rsidR="00A62A6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77134">
              <w:rPr>
                <w:rFonts w:ascii="Times New Roman" w:hAnsi="Times New Roman" w:cs="Times New Roman"/>
                <w:lang w:val="en-US"/>
              </w:rPr>
              <w:t>17</w:t>
            </w:r>
            <w:r w:rsidR="004D7F1C" w:rsidRPr="00542DC7">
              <w:rPr>
                <w:rFonts w:ascii="Times New Roman" w:hAnsi="Times New Roman" w:cs="Times New Roman"/>
                <w:lang w:val="en-US"/>
              </w:rPr>
              <w:t>/</w:t>
            </w:r>
            <w:r w:rsidR="00277134">
              <w:rPr>
                <w:rFonts w:ascii="Times New Roman" w:hAnsi="Times New Roman" w:cs="Times New Roman"/>
                <w:lang w:val="en-US"/>
              </w:rPr>
              <w:t>08/2022</w:t>
            </w:r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E2E5D" w:rsidRPr="00542DC7" w:rsidRDefault="00FE2E5D">
      <w:pPr>
        <w:rPr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6"/>
        <w:gridCol w:w="3290"/>
        <w:gridCol w:w="2270"/>
        <w:gridCol w:w="2276"/>
      </w:tblGrid>
      <w:tr w:rsidR="00FE2E5D" w:rsidRPr="00542DC7" w:rsidTr="006169C1">
        <w:trPr>
          <w:trHeight w:val="12048"/>
        </w:trPr>
        <w:tc>
          <w:tcPr>
            <w:tcW w:w="9215" w:type="dxa"/>
            <w:gridSpan w:val="4"/>
          </w:tcPr>
          <w:p w:rsidR="00554903" w:rsidRDefault="00554903" w:rsidP="009A01A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FE2E5D" w:rsidRDefault="009314D4" w:rsidP="009A01A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</w:t>
            </w:r>
            <w:r w:rsidR="00397272">
              <w:rPr>
                <w:rFonts w:ascii="Times New Roman" w:hAnsi="Times New Roman" w:cs="Times New Roman"/>
                <w:b/>
                <w:sz w:val="24"/>
                <w:lang w:val="en-US"/>
              </w:rPr>
              <w:t>AY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14</w:t>
            </w:r>
          </w:p>
          <w:p w:rsidR="00277134" w:rsidRPr="006D096F" w:rsidRDefault="00277134" w:rsidP="0027713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</w:p>
          <w:p w:rsidR="00F75DF7" w:rsidRPr="006D096F" w:rsidRDefault="00F75DF7" w:rsidP="00C20332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E2E5D" w:rsidRPr="00542DC7" w:rsidTr="006169C1">
        <w:trPr>
          <w:trHeight w:val="64"/>
        </w:trPr>
        <w:tc>
          <w:tcPr>
            <w:tcW w:w="1242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Sayfa</w:t>
            </w:r>
            <w:proofErr w:type="spellEnd"/>
            <w:r w:rsidRPr="00542DC7">
              <w:rPr>
                <w:rFonts w:ascii="Times New Roman" w:hAnsi="Times New Roman" w:cs="Times New Roman"/>
                <w:b/>
                <w:lang w:val="en-US"/>
              </w:rPr>
              <w:t xml:space="preserve"> No</w:t>
            </w:r>
          </w:p>
        </w:tc>
        <w:tc>
          <w:tcPr>
            <w:tcW w:w="5667" w:type="dxa"/>
            <w:gridSpan w:val="2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Çalışmanın</w:t>
            </w:r>
            <w:proofErr w:type="spellEnd"/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42DC7">
              <w:rPr>
                <w:rFonts w:ascii="Times New Roman" w:hAnsi="Times New Roman" w:cs="Times New Roman"/>
                <w:b/>
                <w:lang w:val="en-US"/>
              </w:rPr>
              <w:t>KONTROL</w:t>
            </w:r>
          </w:p>
        </w:tc>
      </w:tr>
      <w:tr w:rsidR="00FE2E5D" w:rsidRPr="00542DC7" w:rsidTr="006169C1">
        <w:tc>
          <w:tcPr>
            <w:tcW w:w="1242" w:type="dxa"/>
          </w:tcPr>
          <w:p w:rsidR="00FE2E5D" w:rsidRPr="00542DC7" w:rsidRDefault="00B01AD7" w:rsidP="00B01AD7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3364" w:type="dxa"/>
          </w:tcPr>
          <w:p w:rsidR="00FE2E5D" w:rsidRPr="00542DC7" w:rsidRDefault="002D6257" w:rsidP="002D625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Konusu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303" w:type="dxa"/>
          </w:tcPr>
          <w:p w:rsidR="00FE2E5D" w:rsidRPr="00542DC7" w:rsidRDefault="00FE2E5D" w:rsidP="002D6257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Yapıldığı</w:t>
            </w:r>
            <w:proofErr w:type="spellEnd"/>
            <w:r w:rsidRPr="00542DC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Tarih</w:t>
            </w:r>
            <w:proofErr w:type="spellEnd"/>
            <w:r w:rsidR="00277134">
              <w:rPr>
                <w:rFonts w:ascii="Times New Roman" w:hAnsi="Times New Roman" w:cs="Times New Roman"/>
                <w:lang w:val="en-US"/>
              </w:rPr>
              <w:t>:</w:t>
            </w:r>
            <w:r w:rsidR="002D625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77134">
              <w:rPr>
                <w:rFonts w:ascii="Times New Roman" w:hAnsi="Times New Roman" w:cs="Times New Roman"/>
                <w:lang w:val="en-US"/>
              </w:rPr>
              <w:t>18</w:t>
            </w:r>
            <w:r w:rsidR="004D7F1C" w:rsidRPr="00542DC7">
              <w:rPr>
                <w:rFonts w:ascii="Times New Roman" w:hAnsi="Times New Roman" w:cs="Times New Roman"/>
                <w:lang w:val="en-US"/>
              </w:rPr>
              <w:t>/</w:t>
            </w:r>
            <w:r w:rsidR="00277134">
              <w:rPr>
                <w:rFonts w:ascii="Times New Roman" w:hAnsi="Times New Roman" w:cs="Times New Roman"/>
                <w:lang w:val="en-US"/>
              </w:rPr>
              <w:t>08/2022</w:t>
            </w:r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E2E5D" w:rsidRPr="00542DC7" w:rsidRDefault="00FE2E5D">
      <w:pPr>
        <w:rPr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6"/>
        <w:gridCol w:w="3290"/>
        <w:gridCol w:w="2270"/>
        <w:gridCol w:w="2276"/>
      </w:tblGrid>
      <w:tr w:rsidR="00FE2E5D" w:rsidRPr="00542DC7" w:rsidTr="006169C1">
        <w:trPr>
          <w:trHeight w:val="12048"/>
        </w:trPr>
        <w:tc>
          <w:tcPr>
            <w:tcW w:w="9215" w:type="dxa"/>
            <w:gridSpan w:val="4"/>
          </w:tcPr>
          <w:p w:rsidR="007A395A" w:rsidRDefault="007A395A" w:rsidP="007A395A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FE2E5D" w:rsidRDefault="009314D4" w:rsidP="007A395A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</w:t>
            </w:r>
            <w:r w:rsidR="00397272">
              <w:rPr>
                <w:rFonts w:ascii="Times New Roman" w:hAnsi="Times New Roman" w:cs="Times New Roman"/>
                <w:b/>
                <w:sz w:val="24"/>
                <w:lang w:val="en-US"/>
              </w:rPr>
              <w:t>AY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15</w:t>
            </w:r>
          </w:p>
          <w:p w:rsidR="00277134" w:rsidRPr="005B50D0" w:rsidRDefault="00277134" w:rsidP="002771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Title</w:t>
            </w:r>
          </w:p>
          <w:p w:rsidR="007A395A" w:rsidRPr="005B50D0" w:rsidRDefault="007A395A" w:rsidP="005B50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E2E5D" w:rsidRPr="00542DC7" w:rsidTr="006169C1">
        <w:trPr>
          <w:trHeight w:val="64"/>
        </w:trPr>
        <w:tc>
          <w:tcPr>
            <w:tcW w:w="1242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Sayfa</w:t>
            </w:r>
            <w:proofErr w:type="spellEnd"/>
            <w:r w:rsidRPr="00542DC7">
              <w:rPr>
                <w:rFonts w:ascii="Times New Roman" w:hAnsi="Times New Roman" w:cs="Times New Roman"/>
                <w:b/>
                <w:lang w:val="en-US"/>
              </w:rPr>
              <w:t xml:space="preserve"> No</w:t>
            </w:r>
          </w:p>
        </w:tc>
        <w:tc>
          <w:tcPr>
            <w:tcW w:w="5667" w:type="dxa"/>
            <w:gridSpan w:val="2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Çalışmanın</w:t>
            </w:r>
            <w:proofErr w:type="spellEnd"/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42DC7">
              <w:rPr>
                <w:rFonts w:ascii="Times New Roman" w:hAnsi="Times New Roman" w:cs="Times New Roman"/>
                <w:b/>
                <w:lang w:val="en-US"/>
              </w:rPr>
              <w:t>KONTROL</w:t>
            </w:r>
          </w:p>
        </w:tc>
      </w:tr>
      <w:tr w:rsidR="00FE2E5D" w:rsidRPr="00542DC7" w:rsidTr="006169C1">
        <w:tc>
          <w:tcPr>
            <w:tcW w:w="1242" w:type="dxa"/>
          </w:tcPr>
          <w:p w:rsidR="00FE2E5D" w:rsidRPr="00542DC7" w:rsidRDefault="00D94A77" w:rsidP="00D94A77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3364" w:type="dxa"/>
          </w:tcPr>
          <w:p w:rsidR="00FE2E5D" w:rsidRPr="00542DC7" w:rsidRDefault="002D6257" w:rsidP="002D625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Konusu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303" w:type="dxa"/>
          </w:tcPr>
          <w:p w:rsidR="00FE2E5D" w:rsidRPr="00542DC7" w:rsidRDefault="00FE2E5D" w:rsidP="002D6257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Yapıldığı</w:t>
            </w:r>
            <w:proofErr w:type="spellEnd"/>
            <w:r w:rsidRPr="00542DC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Tarih</w:t>
            </w:r>
            <w:proofErr w:type="spellEnd"/>
            <w:r w:rsidR="00277134">
              <w:rPr>
                <w:rFonts w:ascii="Times New Roman" w:hAnsi="Times New Roman" w:cs="Times New Roman"/>
                <w:lang w:val="en-US"/>
              </w:rPr>
              <w:t>:</w:t>
            </w:r>
            <w:r w:rsidR="002D625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77134">
              <w:rPr>
                <w:rFonts w:ascii="Times New Roman" w:hAnsi="Times New Roman" w:cs="Times New Roman"/>
                <w:lang w:val="en-US"/>
              </w:rPr>
              <w:t>19</w:t>
            </w:r>
            <w:r w:rsidR="004D7F1C" w:rsidRPr="00542DC7">
              <w:rPr>
                <w:rFonts w:ascii="Times New Roman" w:hAnsi="Times New Roman" w:cs="Times New Roman"/>
                <w:lang w:val="en-US"/>
              </w:rPr>
              <w:t>/</w:t>
            </w:r>
            <w:r w:rsidR="00277134">
              <w:rPr>
                <w:rFonts w:ascii="Times New Roman" w:hAnsi="Times New Roman" w:cs="Times New Roman"/>
                <w:lang w:val="en-US"/>
              </w:rPr>
              <w:t>08/2022</w:t>
            </w:r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E2E5D" w:rsidRPr="00542DC7" w:rsidRDefault="00FE2E5D">
      <w:pPr>
        <w:rPr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6"/>
        <w:gridCol w:w="3290"/>
        <w:gridCol w:w="2270"/>
        <w:gridCol w:w="2276"/>
      </w:tblGrid>
      <w:tr w:rsidR="00FE2E5D" w:rsidRPr="00542DC7" w:rsidTr="006169C1">
        <w:trPr>
          <w:trHeight w:val="12048"/>
        </w:trPr>
        <w:tc>
          <w:tcPr>
            <w:tcW w:w="9215" w:type="dxa"/>
            <w:gridSpan w:val="4"/>
          </w:tcPr>
          <w:p w:rsidR="00FE2E5D" w:rsidRPr="00E24F54" w:rsidRDefault="00FE2E5D" w:rsidP="005B50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B50D0" w:rsidRPr="00E24F54" w:rsidRDefault="009314D4" w:rsidP="005B50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  <w:r w:rsidR="00397272">
              <w:rPr>
                <w:rFonts w:ascii="Times New Roman" w:hAnsi="Times New Roman" w:cs="Times New Roman"/>
                <w:b/>
                <w:sz w:val="24"/>
                <w:lang w:val="en-US"/>
              </w:rPr>
              <w:t>AY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16</w:t>
            </w:r>
          </w:p>
          <w:p w:rsidR="00277134" w:rsidRPr="007A02F1" w:rsidRDefault="00277134" w:rsidP="002771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</w:p>
          <w:p w:rsidR="005C131D" w:rsidRPr="007A02F1" w:rsidRDefault="005C131D" w:rsidP="00914C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E2E5D" w:rsidRPr="00542DC7" w:rsidTr="006169C1">
        <w:trPr>
          <w:trHeight w:val="64"/>
        </w:trPr>
        <w:tc>
          <w:tcPr>
            <w:tcW w:w="1242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Sayfa</w:t>
            </w:r>
            <w:proofErr w:type="spellEnd"/>
            <w:r w:rsidRPr="00542DC7">
              <w:rPr>
                <w:rFonts w:ascii="Times New Roman" w:hAnsi="Times New Roman" w:cs="Times New Roman"/>
                <w:b/>
                <w:lang w:val="en-US"/>
              </w:rPr>
              <w:t xml:space="preserve"> No</w:t>
            </w:r>
          </w:p>
        </w:tc>
        <w:tc>
          <w:tcPr>
            <w:tcW w:w="5667" w:type="dxa"/>
            <w:gridSpan w:val="2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Çalışmanın</w:t>
            </w:r>
            <w:proofErr w:type="spellEnd"/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42DC7">
              <w:rPr>
                <w:rFonts w:ascii="Times New Roman" w:hAnsi="Times New Roman" w:cs="Times New Roman"/>
                <w:b/>
                <w:lang w:val="en-US"/>
              </w:rPr>
              <w:t>KONTROL</w:t>
            </w:r>
          </w:p>
        </w:tc>
      </w:tr>
      <w:tr w:rsidR="00FE2E5D" w:rsidRPr="00542DC7" w:rsidTr="006169C1">
        <w:tc>
          <w:tcPr>
            <w:tcW w:w="1242" w:type="dxa"/>
          </w:tcPr>
          <w:p w:rsidR="00FE2E5D" w:rsidRPr="00542DC7" w:rsidRDefault="007F1041" w:rsidP="007F1041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3364" w:type="dxa"/>
          </w:tcPr>
          <w:p w:rsidR="00FE2E5D" w:rsidRPr="00542DC7" w:rsidRDefault="002D6257" w:rsidP="002D625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Konusu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303" w:type="dxa"/>
          </w:tcPr>
          <w:p w:rsidR="00FE2E5D" w:rsidRPr="00542DC7" w:rsidRDefault="00FE2E5D" w:rsidP="002D6257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Yapıldığı</w:t>
            </w:r>
            <w:proofErr w:type="spellEnd"/>
            <w:r w:rsidRPr="00542DC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Tarih</w:t>
            </w:r>
            <w:proofErr w:type="spellEnd"/>
            <w:r w:rsidR="00277134">
              <w:rPr>
                <w:rFonts w:ascii="Times New Roman" w:hAnsi="Times New Roman" w:cs="Times New Roman"/>
                <w:lang w:val="en-US"/>
              </w:rPr>
              <w:t>:</w:t>
            </w:r>
            <w:r w:rsidR="002D625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77134">
              <w:rPr>
                <w:rFonts w:ascii="Times New Roman" w:hAnsi="Times New Roman" w:cs="Times New Roman"/>
                <w:lang w:val="en-US"/>
              </w:rPr>
              <w:t>22</w:t>
            </w:r>
            <w:r w:rsidR="004D7F1C" w:rsidRPr="00542DC7">
              <w:rPr>
                <w:rFonts w:ascii="Times New Roman" w:hAnsi="Times New Roman" w:cs="Times New Roman"/>
                <w:lang w:val="en-US"/>
              </w:rPr>
              <w:t>/</w:t>
            </w:r>
            <w:r w:rsidR="00277134">
              <w:rPr>
                <w:rFonts w:ascii="Times New Roman" w:hAnsi="Times New Roman" w:cs="Times New Roman"/>
                <w:lang w:val="en-US"/>
              </w:rPr>
              <w:t>08/2022</w:t>
            </w:r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E2E5D" w:rsidRPr="00542DC7" w:rsidRDefault="00FE2E5D">
      <w:pPr>
        <w:rPr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6"/>
        <w:gridCol w:w="3290"/>
        <w:gridCol w:w="2270"/>
        <w:gridCol w:w="2276"/>
      </w:tblGrid>
      <w:tr w:rsidR="00FE2E5D" w:rsidRPr="00542DC7" w:rsidTr="006169C1">
        <w:trPr>
          <w:trHeight w:val="12048"/>
        </w:trPr>
        <w:tc>
          <w:tcPr>
            <w:tcW w:w="9215" w:type="dxa"/>
            <w:gridSpan w:val="4"/>
          </w:tcPr>
          <w:p w:rsidR="00FE2E5D" w:rsidRDefault="00FE2E5D" w:rsidP="00FE1E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FE1EE9" w:rsidRDefault="009314D4" w:rsidP="00FE1E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</w:t>
            </w:r>
            <w:r w:rsidR="00397272">
              <w:rPr>
                <w:rFonts w:ascii="Times New Roman" w:hAnsi="Times New Roman" w:cs="Times New Roman"/>
                <w:b/>
                <w:sz w:val="24"/>
                <w:lang w:val="en-US"/>
              </w:rPr>
              <w:t>AY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17</w:t>
            </w:r>
          </w:p>
          <w:p w:rsidR="00277134" w:rsidRPr="0003634F" w:rsidRDefault="00277134" w:rsidP="002771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</w:p>
          <w:p w:rsidR="00B622C8" w:rsidRPr="0003634F" w:rsidRDefault="00B622C8" w:rsidP="00914C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E2E5D" w:rsidRPr="00542DC7" w:rsidTr="006169C1">
        <w:trPr>
          <w:trHeight w:val="64"/>
        </w:trPr>
        <w:tc>
          <w:tcPr>
            <w:tcW w:w="1242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Sayfa</w:t>
            </w:r>
            <w:proofErr w:type="spellEnd"/>
            <w:r w:rsidRPr="00542DC7">
              <w:rPr>
                <w:rFonts w:ascii="Times New Roman" w:hAnsi="Times New Roman" w:cs="Times New Roman"/>
                <w:b/>
                <w:lang w:val="en-US"/>
              </w:rPr>
              <w:t xml:space="preserve"> No</w:t>
            </w:r>
          </w:p>
        </w:tc>
        <w:tc>
          <w:tcPr>
            <w:tcW w:w="5667" w:type="dxa"/>
            <w:gridSpan w:val="2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Çalışmanın</w:t>
            </w:r>
            <w:proofErr w:type="spellEnd"/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42DC7">
              <w:rPr>
                <w:rFonts w:ascii="Times New Roman" w:hAnsi="Times New Roman" w:cs="Times New Roman"/>
                <w:b/>
                <w:lang w:val="en-US"/>
              </w:rPr>
              <w:t>KONTROL</w:t>
            </w:r>
          </w:p>
        </w:tc>
      </w:tr>
      <w:tr w:rsidR="00FE2E5D" w:rsidRPr="00542DC7" w:rsidTr="006169C1">
        <w:tc>
          <w:tcPr>
            <w:tcW w:w="1242" w:type="dxa"/>
          </w:tcPr>
          <w:p w:rsidR="00FE2E5D" w:rsidRPr="00542DC7" w:rsidRDefault="005931F2" w:rsidP="005931F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3364" w:type="dxa"/>
          </w:tcPr>
          <w:p w:rsidR="00FE2E5D" w:rsidRPr="00542DC7" w:rsidRDefault="002D6257" w:rsidP="002D625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Konusu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303" w:type="dxa"/>
          </w:tcPr>
          <w:p w:rsidR="00FE2E5D" w:rsidRPr="00542DC7" w:rsidRDefault="00FE2E5D" w:rsidP="005227E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Yapıldığı</w:t>
            </w:r>
            <w:proofErr w:type="spellEnd"/>
            <w:r w:rsidRPr="00542DC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Tarih</w:t>
            </w:r>
            <w:proofErr w:type="spellEnd"/>
            <w:r w:rsidR="00277134">
              <w:rPr>
                <w:rFonts w:ascii="Times New Roman" w:hAnsi="Times New Roman" w:cs="Times New Roman"/>
                <w:lang w:val="en-US"/>
              </w:rPr>
              <w:t>:</w:t>
            </w:r>
            <w:r w:rsidR="002D625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77134">
              <w:rPr>
                <w:rFonts w:ascii="Times New Roman" w:hAnsi="Times New Roman" w:cs="Times New Roman"/>
                <w:lang w:val="en-US"/>
              </w:rPr>
              <w:t>23</w:t>
            </w:r>
            <w:r w:rsidR="004D7F1C" w:rsidRPr="00542DC7">
              <w:rPr>
                <w:rFonts w:ascii="Times New Roman" w:hAnsi="Times New Roman" w:cs="Times New Roman"/>
                <w:lang w:val="en-US"/>
              </w:rPr>
              <w:t>/</w:t>
            </w:r>
            <w:r w:rsidR="00277134">
              <w:rPr>
                <w:rFonts w:ascii="Times New Roman" w:hAnsi="Times New Roman" w:cs="Times New Roman"/>
                <w:lang w:val="en-US"/>
              </w:rPr>
              <w:t>0</w:t>
            </w:r>
            <w:r w:rsidR="005227EA">
              <w:rPr>
                <w:rFonts w:ascii="Times New Roman" w:hAnsi="Times New Roman" w:cs="Times New Roman"/>
                <w:lang w:val="en-US"/>
              </w:rPr>
              <w:t>8</w:t>
            </w:r>
            <w:r w:rsidR="00277134">
              <w:rPr>
                <w:rFonts w:ascii="Times New Roman" w:hAnsi="Times New Roman" w:cs="Times New Roman"/>
                <w:lang w:val="en-US"/>
              </w:rPr>
              <w:t>/2022</w:t>
            </w:r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E2E5D" w:rsidRPr="00542DC7" w:rsidRDefault="00FE2E5D">
      <w:pPr>
        <w:rPr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6"/>
        <w:gridCol w:w="3290"/>
        <w:gridCol w:w="2270"/>
        <w:gridCol w:w="2276"/>
      </w:tblGrid>
      <w:tr w:rsidR="00FE2E5D" w:rsidRPr="00542DC7" w:rsidTr="006169C1">
        <w:trPr>
          <w:trHeight w:val="12048"/>
        </w:trPr>
        <w:tc>
          <w:tcPr>
            <w:tcW w:w="9215" w:type="dxa"/>
            <w:gridSpan w:val="4"/>
          </w:tcPr>
          <w:p w:rsidR="00FE2E5D" w:rsidRDefault="00FE2E5D" w:rsidP="0029239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292398" w:rsidRDefault="009314D4" w:rsidP="0029239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</w:t>
            </w:r>
            <w:r w:rsidR="00397272">
              <w:rPr>
                <w:rFonts w:ascii="Times New Roman" w:hAnsi="Times New Roman" w:cs="Times New Roman"/>
                <w:b/>
                <w:sz w:val="24"/>
                <w:lang w:val="en-US"/>
              </w:rPr>
              <w:t>AY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18</w:t>
            </w:r>
          </w:p>
          <w:p w:rsidR="00277134" w:rsidRPr="00C45BCD" w:rsidRDefault="00277134" w:rsidP="002771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Title</w:t>
            </w:r>
          </w:p>
          <w:p w:rsidR="00BE52B5" w:rsidRPr="00C45BCD" w:rsidRDefault="00BE52B5" w:rsidP="00914C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E2E5D" w:rsidRPr="00542DC7" w:rsidTr="006169C1">
        <w:trPr>
          <w:trHeight w:val="64"/>
        </w:trPr>
        <w:tc>
          <w:tcPr>
            <w:tcW w:w="1242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Sayfa</w:t>
            </w:r>
            <w:proofErr w:type="spellEnd"/>
            <w:r w:rsidRPr="00542DC7">
              <w:rPr>
                <w:rFonts w:ascii="Times New Roman" w:hAnsi="Times New Roman" w:cs="Times New Roman"/>
                <w:b/>
                <w:lang w:val="en-US"/>
              </w:rPr>
              <w:t xml:space="preserve"> No</w:t>
            </w:r>
          </w:p>
        </w:tc>
        <w:tc>
          <w:tcPr>
            <w:tcW w:w="5667" w:type="dxa"/>
            <w:gridSpan w:val="2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Çalışmanın</w:t>
            </w:r>
            <w:proofErr w:type="spellEnd"/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42DC7">
              <w:rPr>
                <w:rFonts w:ascii="Times New Roman" w:hAnsi="Times New Roman" w:cs="Times New Roman"/>
                <w:b/>
                <w:lang w:val="en-US"/>
              </w:rPr>
              <w:t>KONTROL</w:t>
            </w:r>
          </w:p>
        </w:tc>
      </w:tr>
      <w:tr w:rsidR="00FE2E5D" w:rsidRPr="00542DC7" w:rsidTr="006169C1">
        <w:tc>
          <w:tcPr>
            <w:tcW w:w="1242" w:type="dxa"/>
          </w:tcPr>
          <w:p w:rsidR="00FE2E5D" w:rsidRPr="00542DC7" w:rsidRDefault="00B56C02" w:rsidP="00B56C0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3364" w:type="dxa"/>
          </w:tcPr>
          <w:p w:rsidR="00FE2E5D" w:rsidRPr="00542DC7" w:rsidRDefault="002D6257" w:rsidP="002D625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Konusu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303" w:type="dxa"/>
          </w:tcPr>
          <w:p w:rsidR="00FE2E5D" w:rsidRPr="00542DC7" w:rsidRDefault="00FE2E5D" w:rsidP="005227E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Yapıldığı</w:t>
            </w:r>
            <w:proofErr w:type="spellEnd"/>
            <w:r w:rsidRPr="00542DC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Tarih</w:t>
            </w:r>
            <w:proofErr w:type="spellEnd"/>
            <w:r w:rsidR="00277134">
              <w:rPr>
                <w:rFonts w:ascii="Times New Roman" w:hAnsi="Times New Roman" w:cs="Times New Roman"/>
                <w:lang w:val="en-US"/>
              </w:rPr>
              <w:t>:</w:t>
            </w:r>
            <w:r w:rsidR="002D625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77134">
              <w:rPr>
                <w:rFonts w:ascii="Times New Roman" w:hAnsi="Times New Roman" w:cs="Times New Roman"/>
                <w:lang w:val="en-US"/>
              </w:rPr>
              <w:t>24</w:t>
            </w:r>
            <w:r w:rsidR="004D7F1C" w:rsidRPr="00542DC7">
              <w:rPr>
                <w:rFonts w:ascii="Times New Roman" w:hAnsi="Times New Roman" w:cs="Times New Roman"/>
                <w:lang w:val="en-US"/>
              </w:rPr>
              <w:t>/</w:t>
            </w:r>
            <w:r w:rsidR="00277134">
              <w:rPr>
                <w:rFonts w:ascii="Times New Roman" w:hAnsi="Times New Roman" w:cs="Times New Roman"/>
                <w:lang w:val="en-US"/>
              </w:rPr>
              <w:t>0</w:t>
            </w:r>
            <w:r w:rsidR="005227EA">
              <w:rPr>
                <w:rFonts w:ascii="Times New Roman" w:hAnsi="Times New Roman" w:cs="Times New Roman"/>
                <w:lang w:val="en-US"/>
              </w:rPr>
              <w:t>8</w:t>
            </w:r>
            <w:r w:rsidR="00277134">
              <w:rPr>
                <w:rFonts w:ascii="Times New Roman" w:hAnsi="Times New Roman" w:cs="Times New Roman"/>
                <w:lang w:val="en-US"/>
              </w:rPr>
              <w:t>/2022</w:t>
            </w:r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E2E5D" w:rsidRPr="00542DC7" w:rsidRDefault="00FE2E5D">
      <w:pPr>
        <w:rPr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6"/>
        <w:gridCol w:w="3290"/>
        <w:gridCol w:w="2270"/>
        <w:gridCol w:w="2276"/>
      </w:tblGrid>
      <w:tr w:rsidR="00FE2E5D" w:rsidRPr="00542DC7" w:rsidTr="006169C1">
        <w:trPr>
          <w:trHeight w:val="12048"/>
        </w:trPr>
        <w:tc>
          <w:tcPr>
            <w:tcW w:w="9215" w:type="dxa"/>
            <w:gridSpan w:val="4"/>
          </w:tcPr>
          <w:p w:rsidR="00FE2E5D" w:rsidRPr="00FB0107" w:rsidRDefault="00FE2E5D" w:rsidP="00FB01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B0107" w:rsidRPr="00FB0107" w:rsidRDefault="009314D4" w:rsidP="00FB01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  <w:r w:rsidR="00397272">
              <w:rPr>
                <w:rFonts w:ascii="Times New Roman" w:hAnsi="Times New Roman" w:cs="Times New Roman"/>
                <w:b/>
                <w:sz w:val="24"/>
                <w:lang w:val="en-US"/>
              </w:rPr>
              <w:t>AY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19</w:t>
            </w:r>
          </w:p>
          <w:p w:rsidR="00277134" w:rsidRPr="00E419C9" w:rsidRDefault="00277134" w:rsidP="0027713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</w:p>
          <w:p w:rsidR="00742326" w:rsidRPr="00E419C9" w:rsidRDefault="00742326" w:rsidP="00914C2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E2E5D" w:rsidRPr="00542DC7" w:rsidTr="006169C1">
        <w:trPr>
          <w:trHeight w:val="64"/>
        </w:trPr>
        <w:tc>
          <w:tcPr>
            <w:tcW w:w="1242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Sayfa</w:t>
            </w:r>
            <w:proofErr w:type="spellEnd"/>
            <w:r w:rsidRPr="00542DC7">
              <w:rPr>
                <w:rFonts w:ascii="Times New Roman" w:hAnsi="Times New Roman" w:cs="Times New Roman"/>
                <w:b/>
                <w:lang w:val="en-US"/>
              </w:rPr>
              <w:t xml:space="preserve"> No</w:t>
            </w:r>
          </w:p>
        </w:tc>
        <w:tc>
          <w:tcPr>
            <w:tcW w:w="5667" w:type="dxa"/>
            <w:gridSpan w:val="2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Çalışmanın</w:t>
            </w:r>
            <w:proofErr w:type="spellEnd"/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42DC7">
              <w:rPr>
                <w:rFonts w:ascii="Times New Roman" w:hAnsi="Times New Roman" w:cs="Times New Roman"/>
                <w:b/>
                <w:lang w:val="en-US"/>
              </w:rPr>
              <w:t>KONTROL</w:t>
            </w:r>
          </w:p>
        </w:tc>
      </w:tr>
      <w:tr w:rsidR="00FE2E5D" w:rsidRPr="00542DC7" w:rsidTr="006169C1">
        <w:tc>
          <w:tcPr>
            <w:tcW w:w="1242" w:type="dxa"/>
          </w:tcPr>
          <w:p w:rsidR="00FE2E5D" w:rsidRPr="00542DC7" w:rsidRDefault="00FB0107" w:rsidP="00FB0107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3364" w:type="dxa"/>
          </w:tcPr>
          <w:p w:rsidR="00FE2E5D" w:rsidRPr="00542DC7" w:rsidRDefault="002D6257" w:rsidP="002D625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Konusu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303" w:type="dxa"/>
          </w:tcPr>
          <w:p w:rsidR="00FE2E5D" w:rsidRPr="00542DC7" w:rsidRDefault="00FE2E5D" w:rsidP="005227E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Yapıldığı</w:t>
            </w:r>
            <w:proofErr w:type="spellEnd"/>
            <w:r w:rsidRPr="00542DC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Tarih</w:t>
            </w:r>
            <w:proofErr w:type="spellEnd"/>
            <w:r w:rsidR="00277134">
              <w:rPr>
                <w:rFonts w:ascii="Times New Roman" w:hAnsi="Times New Roman" w:cs="Times New Roman"/>
                <w:lang w:val="en-US"/>
              </w:rPr>
              <w:t>:</w:t>
            </w:r>
            <w:r w:rsidR="002D625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77134">
              <w:rPr>
                <w:rFonts w:ascii="Times New Roman" w:hAnsi="Times New Roman" w:cs="Times New Roman"/>
                <w:lang w:val="en-US"/>
              </w:rPr>
              <w:t>25</w:t>
            </w:r>
            <w:r w:rsidR="004D7F1C" w:rsidRPr="00542DC7">
              <w:rPr>
                <w:rFonts w:ascii="Times New Roman" w:hAnsi="Times New Roman" w:cs="Times New Roman"/>
                <w:lang w:val="en-US"/>
              </w:rPr>
              <w:t>/</w:t>
            </w:r>
            <w:r w:rsidR="00277134">
              <w:rPr>
                <w:rFonts w:ascii="Times New Roman" w:hAnsi="Times New Roman" w:cs="Times New Roman"/>
                <w:lang w:val="en-US"/>
              </w:rPr>
              <w:t>0</w:t>
            </w:r>
            <w:r w:rsidR="005227EA">
              <w:rPr>
                <w:rFonts w:ascii="Times New Roman" w:hAnsi="Times New Roman" w:cs="Times New Roman"/>
                <w:lang w:val="en-US"/>
              </w:rPr>
              <w:t>8</w:t>
            </w:r>
            <w:r w:rsidR="00277134">
              <w:rPr>
                <w:rFonts w:ascii="Times New Roman" w:hAnsi="Times New Roman" w:cs="Times New Roman"/>
                <w:lang w:val="en-US"/>
              </w:rPr>
              <w:t>/2022</w:t>
            </w:r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E2E5D" w:rsidRPr="00542DC7" w:rsidRDefault="00FE2E5D">
      <w:pPr>
        <w:rPr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6"/>
        <w:gridCol w:w="3290"/>
        <w:gridCol w:w="2270"/>
        <w:gridCol w:w="2276"/>
      </w:tblGrid>
      <w:tr w:rsidR="00FE2E5D" w:rsidRPr="00542DC7" w:rsidTr="006169C1">
        <w:trPr>
          <w:trHeight w:val="12048"/>
        </w:trPr>
        <w:tc>
          <w:tcPr>
            <w:tcW w:w="9215" w:type="dxa"/>
            <w:gridSpan w:val="4"/>
          </w:tcPr>
          <w:p w:rsidR="00FE2E5D" w:rsidRPr="00095DEE" w:rsidRDefault="00FE2E5D" w:rsidP="009130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13022" w:rsidRPr="00095DEE" w:rsidRDefault="009314D4" w:rsidP="009208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  <w:r w:rsidR="00397272">
              <w:rPr>
                <w:rFonts w:ascii="Times New Roman" w:hAnsi="Times New Roman" w:cs="Times New Roman"/>
                <w:b/>
                <w:sz w:val="24"/>
                <w:lang w:val="en-US"/>
              </w:rPr>
              <w:t>AY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20</w:t>
            </w:r>
          </w:p>
          <w:p w:rsidR="00277134" w:rsidRPr="00C243A4" w:rsidRDefault="00277134" w:rsidP="002771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</w:p>
          <w:p w:rsidR="00FD02B5" w:rsidRPr="00C243A4" w:rsidRDefault="00FD02B5" w:rsidP="00914C29">
            <w:pPr>
              <w:ind w:left="708" w:hanging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E2E5D" w:rsidRPr="00542DC7" w:rsidTr="006169C1">
        <w:trPr>
          <w:trHeight w:val="64"/>
        </w:trPr>
        <w:tc>
          <w:tcPr>
            <w:tcW w:w="1242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Sayfa</w:t>
            </w:r>
            <w:proofErr w:type="spellEnd"/>
            <w:r w:rsidRPr="00542DC7">
              <w:rPr>
                <w:rFonts w:ascii="Times New Roman" w:hAnsi="Times New Roman" w:cs="Times New Roman"/>
                <w:b/>
                <w:lang w:val="en-US"/>
              </w:rPr>
              <w:t xml:space="preserve"> No</w:t>
            </w:r>
          </w:p>
        </w:tc>
        <w:tc>
          <w:tcPr>
            <w:tcW w:w="5667" w:type="dxa"/>
            <w:gridSpan w:val="2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b/>
                <w:lang w:val="en-US"/>
              </w:rPr>
              <w:t>Çalışmanın</w:t>
            </w:r>
            <w:proofErr w:type="spellEnd"/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42DC7">
              <w:rPr>
                <w:rFonts w:ascii="Times New Roman" w:hAnsi="Times New Roman" w:cs="Times New Roman"/>
                <w:b/>
                <w:lang w:val="en-US"/>
              </w:rPr>
              <w:t>KONTROL</w:t>
            </w:r>
          </w:p>
        </w:tc>
      </w:tr>
      <w:tr w:rsidR="00FE2E5D" w:rsidRPr="00542DC7" w:rsidTr="006169C1">
        <w:tc>
          <w:tcPr>
            <w:tcW w:w="1242" w:type="dxa"/>
          </w:tcPr>
          <w:p w:rsidR="00FE2E5D" w:rsidRPr="00542DC7" w:rsidRDefault="00FB0107" w:rsidP="00FB0107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3364" w:type="dxa"/>
          </w:tcPr>
          <w:p w:rsidR="00FE2E5D" w:rsidRPr="00542DC7" w:rsidRDefault="002D6257" w:rsidP="00A62A6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Konusu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303" w:type="dxa"/>
          </w:tcPr>
          <w:p w:rsidR="00FE2E5D" w:rsidRPr="00542DC7" w:rsidRDefault="00FE2E5D" w:rsidP="005227E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Yapıldığı</w:t>
            </w:r>
            <w:proofErr w:type="spellEnd"/>
            <w:r w:rsidRPr="00542DC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42DC7">
              <w:rPr>
                <w:rFonts w:ascii="Times New Roman" w:hAnsi="Times New Roman" w:cs="Times New Roman"/>
                <w:lang w:val="en-US"/>
              </w:rPr>
              <w:t>Tarih</w:t>
            </w:r>
            <w:proofErr w:type="spellEnd"/>
            <w:r w:rsidR="00277134">
              <w:rPr>
                <w:rFonts w:ascii="Times New Roman" w:hAnsi="Times New Roman" w:cs="Times New Roman"/>
                <w:lang w:val="en-US"/>
              </w:rPr>
              <w:t>:</w:t>
            </w:r>
            <w:r w:rsidR="002D625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77134">
              <w:rPr>
                <w:rFonts w:ascii="Times New Roman" w:hAnsi="Times New Roman" w:cs="Times New Roman"/>
                <w:lang w:val="en-US"/>
              </w:rPr>
              <w:t>26</w:t>
            </w:r>
            <w:r w:rsidRPr="00542DC7">
              <w:rPr>
                <w:rFonts w:ascii="Times New Roman" w:hAnsi="Times New Roman" w:cs="Times New Roman"/>
                <w:lang w:val="en-US"/>
              </w:rPr>
              <w:t>/</w:t>
            </w:r>
            <w:r w:rsidR="00277134">
              <w:rPr>
                <w:rFonts w:ascii="Times New Roman" w:hAnsi="Times New Roman" w:cs="Times New Roman"/>
                <w:lang w:val="en-US"/>
              </w:rPr>
              <w:t>0</w:t>
            </w:r>
            <w:r w:rsidR="005227EA">
              <w:rPr>
                <w:rFonts w:ascii="Times New Roman" w:hAnsi="Times New Roman" w:cs="Times New Roman"/>
                <w:lang w:val="en-US"/>
              </w:rPr>
              <w:t>8</w:t>
            </w:r>
            <w:r w:rsidR="00277134">
              <w:rPr>
                <w:rFonts w:ascii="Times New Roman" w:hAnsi="Times New Roman" w:cs="Times New Roman"/>
                <w:lang w:val="en-US"/>
              </w:rPr>
              <w:t>/2022</w:t>
            </w:r>
          </w:p>
        </w:tc>
        <w:tc>
          <w:tcPr>
            <w:tcW w:w="2306" w:type="dxa"/>
          </w:tcPr>
          <w:p w:rsidR="00FE2E5D" w:rsidRPr="00542DC7" w:rsidRDefault="00FE2E5D" w:rsidP="006169C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E2E5D" w:rsidRPr="00542DC7" w:rsidRDefault="00FE2E5D">
      <w:pPr>
        <w:rPr>
          <w:lang w:val="en-US"/>
        </w:rPr>
      </w:pPr>
    </w:p>
    <w:sectPr w:rsidR="00FE2E5D" w:rsidRPr="00542DC7" w:rsidSect="009652DB">
      <w:footerReference w:type="default" r:id="rId7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9E1" w:rsidRDefault="008359E1" w:rsidP="000E6242">
      <w:pPr>
        <w:spacing w:after="0" w:line="240" w:lineRule="auto"/>
      </w:pPr>
      <w:r>
        <w:separator/>
      </w:r>
    </w:p>
  </w:endnote>
  <w:endnote w:type="continuationSeparator" w:id="0">
    <w:p w:rsidR="008359E1" w:rsidRDefault="008359E1" w:rsidP="000E6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5985387"/>
      <w:docPartObj>
        <w:docPartGallery w:val="Page Numbers (Bottom of Page)"/>
        <w:docPartUnique/>
      </w:docPartObj>
    </w:sdtPr>
    <w:sdtEndPr/>
    <w:sdtContent>
      <w:p w:rsidR="00E24995" w:rsidRDefault="00E24995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1052">
          <w:rPr>
            <w:noProof/>
          </w:rPr>
          <w:t>3</w:t>
        </w:r>
        <w:r>
          <w:fldChar w:fldCharType="end"/>
        </w:r>
      </w:p>
    </w:sdtContent>
  </w:sdt>
  <w:p w:rsidR="00E24995" w:rsidRDefault="00E2499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9E1" w:rsidRDefault="008359E1" w:rsidP="000E6242">
      <w:pPr>
        <w:spacing w:after="0" w:line="240" w:lineRule="auto"/>
      </w:pPr>
      <w:r>
        <w:separator/>
      </w:r>
    </w:p>
  </w:footnote>
  <w:footnote w:type="continuationSeparator" w:id="0">
    <w:p w:rsidR="008359E1" w:rsidRDefault="008359E1" w:rsidP="000E62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E5D"/>
    <w:rsid w:val="000012F9"/>
    <w:rsid w:val="00011365"/>
    <w:rsid w:val="00011802"/>
    <w:rsid w:val="00027434"/>
    <w:rsid w:val="000277D6"/>
    <w:rsid w:val="0003105F"/>
    <w:rsid w:val="000310FF"/>
    <w:rsid w:val="000315E5"/>
    <w:rsid w:val="0003634F"/>
    <w:rsid w:val="00042C72"/>
    <w:rsid w:val="000434BC"/>
    <w:rsid w:val="00050433"/>
    <w:rsid w:val="00051426"/>
    <w:rsid w:val="000547D1"/>
    <w:rsid w:val="00055FC0"/>
    <w:rsid w:val="00060F32"/>
    <w:rsid w:val="0006378C"/>
    <w:rsid w:val="000644B3"/>
    <w:rsid w:val="00065687"/>
    <w:rsid w:val="00072766"/>
    <w:rsid w:val="00081F44"/>
    <w:rsid w:val="00083D9D"/>
    <w:rsid w:val="00090729"/>
    <w:rsid w:val="00095DEE"/>
    <w:rsid w:val="000A1D1F"/>
    <w:rsid w:val="000A4307"/>
    <w:rsid w:val="000A6FC2"/>
    <w:rsid w:val="000B6298"/>
    <w:rsid w:val="000C0E89"/>
    <w:rsid w:val="000C3F21"/>
    <w:rsid w:val="000C69AB"/>
    <w:rsid w:val="000D079A"/>
    <w:rsid w:val="000D4625"/>
    <w:rsid w:val="000D79E4"/>
    <w:rsid w:val="000E074F"/>
    <w:rsid w:val="000E0DAA"/>
    <w:rsid w:val="000E1B36"/>
    <w:rsid w:val="000E2569"/>
    <w:rsid w:val="000E387C"/>
    <w:rsid w:val="000E6242"/>
    <w:rsid w:val="000F1539"/>
    <w:rsid w:val="0010082A"/>
    <w:rsid w:val="00110613"/>
    <w:rsid w:val="00120E06"/>
    <w:rsid w:val="00121052"/>
    <w:rsid w:val="00122BD3"/>
    <w:rsid w:val="0012327D"/>
    <w:rsid w:val="001406F6"/>
    <w:rsid w:val="00144483"/>
    <w:rsid w:val="00156AF7"/>
    <w:rsid w:val="00156B44"/>
    <w:rsid w:val="00160540"/>
    <w:rsid w:val="00160F68"/>
    <w:rsid w:val="00163896"/>
    <w:rsid w:val="001643AA"/>
    <w:rsid w:val="00164484"/>
    <w:rsid w:val="001649AE"/>
    <w:rsid w:val="00165FE5"/>
    <w:rsid w:val="00174209"/>
    <w:rsid w:val="001748E3"/>
    <w:rsid w:val="0017497B"/>
    <w:rsid w:val="00175823"/>
    <w:rsid w:val="00185EE2"/>
    <w:rsid w:val="00197718"/>
    <w:rsid w:val="001A5F31"/>
    <w:rsid w:val="001B46B0"/>
    <w:rsid w:val="001B53C9"/>
    <w:rsid w:val="001C2866"/>
    <w:rsid w:val="001D3251"/>
    <w:rsid w:val="001E1978"/>
    <w:rsid w:val="001E4380"/>
    <w:rsid w:val="001F11BB"/>
    <w:rsid w:val="001F3822"/>
    <w:rsid w:val="002100B9"/>
    <w:rsid w:val="00213B68"/>
    <w:rsid w:val="00214E07"/>
    <w:rsid w:val="0022236A"/>
    <w:rsid w:val="002228FF"/>
    <w:rsid w:val="00222B73"/>
    <w:rsid w:val="00236128"/>
    <w:rsid w:val="00244F44"/>
    <w:rsid w:val="0025274C"/>
    <w:rsid w:val="002533A7"/>
    <w:rsid w:val="00256D08"/>
    <w:rsid w:val="002577FC"/>
    <w:rsid w:val="002661FB"/>
    <w:rsid w:val="002670A9"/>
    <w:rsid w:val="002743DC"/>
    <w:rsid w:val="00277134"/>
    <w:rsid w:val="00280206"/>
    <w:rsid w:val="00287A56"/>
    <w:rsid w:val="00290233"/>
    <w:rsid w:val="00292398"/>
    <w:rsid w:val="00296DAA"/>
    <w:rsid w:val="00297D34"/>
    <w:rsid w:val="002A6616"/>
    <w:rsid w:val="002A6824"/>
    <w:rsid w:val="002A6DCD"/>
    <w:rsid w:val="002B0D9E"/>
    <w:rsid w:val="002B2218"/>
    <w:rsid w:val="002B328D"/>
    <w:rsid w:val="002C0C9A"/>
    <w:rsid w:val="002C36CF"/>
    <w:rsid w:val="002C4C7A"/>
    <w:rsid w:val="002D1872"/>
    <w:rsid w:val="002D1CB4"/>
    <w:rsid w:val="002D6257"/>
    <w:rsid w:val="002E02F6"/>
    <w:rsid w:val="002E0B33"/>
    <w:rsid w:val="002E1707"/>
    <w:rsid w:val="002E2BD0"/>
    <w:rsid w:val="002F0B23"/>
    <w:rsid w:val="00315054"/>
    <w:rsid w:val="00320169"/>
    <w:rsid w:val="00320811"/>
    <w:rsid w:val="00325411"/>
    <w:rsid w:val="00336D7A"/>
    <w:rsid w:val="00340D27"/>
    <w:rsid w:val="003413D4"/>
    <w:rsid w:val="00343A82"/>
    <w:rsid w:val="00344DD0"/>
    <w:rsid w:val="0035391A"/>
    <w:rsid w:val="00354FD5"/>
    <w:rsid w:val="00356F82"/>
    <w:rsid w:val="003604A0"/>
    <w:rsid w:val="00366494"/>
    <w:rsid w:val="00372EF4"/>
    <w:rsid w:val="003760B0"/>
    <w:rsid w:val="00382FE6"/>
    <w:rsid w:val="003854FE"/>
    <w:rsid w:val="00386B29"/>
    <w:rsid w:val="0038786D"/>
    <w:rsid w:val="00397272"/>
    <w:rsid w:val="00397D13"/>
    <w:rsid w:val="003A0C9A"/>
    <w:rsid w:val="003A161A"/>
    <w:rsid w:val="003A2D70"/>
    <w:rsid w:val="003A4781"/>
    <w:rsid w:val="003A6944"/>
    <w:rsid w:val="003B2CF5"/>
    <w:rsid w:val="003B3AAA"/>
    <w:rsid w:val="003C7447"/>
    <w:rsid w:val="003D0DD0"/>
    <w:rsid w:val="003D14E6"/>
    <w:rsid w:val="003D25ED"/>
    <w:rsid w:val="003D5757"/>
    <w:rsid w:val="003E0CDD"/>
    <w:rsid w:val="003E18F5"/>
    <w:rsid w:val="003E50F7"/>
    <w:rsid w:val="003E61DE"/>
    <w:rsid w:val="003F079E"/>
    <w:rsid w:val="003F3CEE"/>
    <w:rsid w:val="003F48FA"/>
    <w:rsid w:val="003F4B31"/>
    <w:rsid w:val="003F6456"/>
    <w:rsid w:val="003F7F4D"/>
    <w:rsid w:val="00400194"/>
    <w:rsid w:val="004006F9"/>
    <w:rsid w:val="0040114D"/>
    <w:rsid w:val="0040290D"/>
    <w:rsid w:val="00405766"/>
    <w:rsid w:val="00405FD0"/>
    <w:rsid w:val="00413BB4"/>
    <w:rsid w:val="00420A41"/>
    <w:rsid w:val="0042389F"/>
    <w:rsid w:val="004278CD"/>
    <w:rsid w:val="004312C0"/>
    <w:rsid w:val="00431B75"/>
    <w:rsid w:val="00432B43"/>
    <w:rsid w:val="00435198"/>
    <w:rsid w:val="00435A3B"/>
    <w:rsid w:val="00436820"/>
    <w:rsid w:val="004561F0"/>
    <w:rsid w:val="004606C0"/>
    <w:rsid w:val="004638D3"/>
    <w:rsid w:val="0046479D"/>
    <w:rsid w:val="004652B4"/>
    <w:rsid w:val="00466C96"/>
    <w:rsid w:val="00476935"/>
    <w:rsid w:val="00477EA9"/>
    <w:rsid w:val="00483368"/>
    <w:rsid w:val="00490053"/>
    <w:rsid w:val="00495B47"/>
    <w:rsid w:val="00497CC7"/>
    <w:rsid w:val="004A21B3"/>
    <w:rsid w:val="004B392F"/>
    <w:rsid w:val="004B4E66"/>
    <w:rsid w:val="004C019B"/>
    <w:rsid w:val="004D3C32"/>
    <w:rsid w:val="004D7F1C"/>
    <w:rsid w:val="004E4C62"/>
    <w:rsid w:val="004F490C"/>
    <w:rsid w:val="0051440C"/>
    <w:rsid w:val="005156AC"/>
    <w:rsid w:val="005227EA"/>
    <w:rsid w:val="00525476"/>
    <w:rsid w:val="0052557F"/>
    <w:rsid w:val="00530796"/>
    <w:rsid w:val="0053372E"/>
    <w:rsid w:val="005339CE"/>
    <w:rsid w:val="00542DC7"/>
    <w:rsid w:val="0054310D"/>
    <w:rsid w:val="0054316D"/>
    <w:rsid w:val="005526B1"/>
    <w:rsid w:val="00554903"/>
    <w:rsid w:val="00554AF0"/>
    <w:rsid w:val="005565A0"/>
    <w:rsid w:val="00571034"/>
    <w:rsid w:val="00571494"/>
    <w:rsid w:val="00583213"/>
    <w:rsid w:val="0058712B"/>
    <w:rsid w:val="00590B59"/>
    <w:rsid w:val="00592A26"/>
    <w:rsid w:val="005931F2"/>
    <w:rsid w:val="0059332F"/>
    <w:rsid w:val="00594C60"/>
    <w:rsid w:val="005A253D"/>
    <w:rsid w:val="005A6F25"/>
    <w:rsid w:val="005A6FA5"/>
    <w:rsid w:val="005B4425"/>
    <w:rsid w:val="005B50D0"/>
    <w:rsid w:val="005C131D"/>
    <w:rsid w:val="005D69D3"/>
    <w:rsid w:val="005E2023"/>
    <w:rsid w:val="005E5C6C"/>
    <w:rsid w:val="005F2D5D"/>
    <w:rsid w:val="005F6FC5"/>
    <w:rsid w:val="0060485A"/>
    <w:rsid w:val="00604F29"/>
    <w:rsid w:val="006071F4"/>
    <w:rsid w:val="00607DF0"/>
    <w:rsid w:val="0061060C"/>
    <w:rsid w:val="006169C1"/>
    <w:rsid w:val="00626362"/>
    <w:rsid w:val="00631CD5"/>
    <w:rsid w:val="00634FB2"/>
    <w:rsid w:val="0063520F"/>
    <w:rsid w:val="00635DC4"/>
    <w:rsid w:val="00640226"/>
    <w:rsid w:val="00641ABA"/>
    <w:rsid w:val="006636A5"/>
    <w:rsid w:val="00674390"/>
    <w:rsid w:val="006832DD"/>
    <w:rsid w:val="006911FE"/>
    <w:rsid w:val="006A0A11"/>
    <w:rsid w:val="006A36A4"/>
    <w:rsid w:val="006A444A"/>
    <w:rsid w:val="006A742A"/>
    <w:rsid w:val="006B33C4"/>
    <w:rsid w:val="006B4CB6"/>
    <w:rsid w:val="006C3343"/>
    <w:rsid w:val="006C7903"/>
    <w:rsid w:val="006D096F"/>
    <w:rsid w:val="006D2638"/>
    <w:rsid w:val="006D428C"/>
    <w:rsid w:val="006D53E2"/>
    <w:rsid w:val="006E448B"/>
    <w:rsid w:val="006E46DF"/>
    <w:rsid w:val="006E55FD"/>
    <w:rsid w:val="006F0B24"/>
    <w:rsid w:val="006F5268"/>
    <w:rsid w:val="00702F4D"/>
    <w:rsid w:val="00716BC8"/>
    <w:rsid w:val="00720AF9"/>
    <w:rsid w:val="00723BF6"/>
    <w:rsid w:val="00723DCA"/>
    <w:rsid w:val="00726B6A"/>
    <w:rsid w:val="00742326"/>
    <w:rsid w:val="007464B4"/>
    <w:rsid w:val="00751897"/>
    <w:rsid w:val="00772B84"/>
    <w:rsid w:val="007748A7"/>
    <w:rsid w:val="00776783"/>
    <w:rsid w:val="0077788F"/>
    <w:rsid w:val="007814CC"/>
    <w:rsid w:val="007847A6"/>
    <w:rsid w:val="00784A26"/>
    <w:rsid w:val="007910F4"/>
    <w:rsid w:val="007923FC"/>
    <w:rsid w:val="00793AE3"/>
    <w:rsid w:val="0079636A"/>
    <w:rsid w:val="007A02F1"/>
    <w:rsid w:val="007A2F88"/>
    <w:rsid w:val="007A395A"/>
    <w:rsid w:val="007B30D3"/>
    <w:rsid w:val="007B6068"/>
    <w:rsid w:val="007C24CD"/>
    <w:rsid w:val="007C47E6"/>
    <w:rsid w:val="007D1AA7"/>
    <w:rsid w:val="007D212F"/>
    <w:rsid w:val="007D426C"/>
    <w:rsid w:val="007D50A0"/>
    <w:rsid w:val="007E3907"/>
    <w:rsid w:val="007E519F"/>
    <w:rsid w:val="007F1041"/>
    <w:rsid w:val="00800D63"/>
    <w:rsid w:val="0080422A"/>
    <w:rsid w:val="00804763"/>
    <w:rsid w:val="008109BA"/>
    <w:rsid w:val="0081327C"/>
    <w:rsid w:val="0082205C"/>
    <w:rsid w:val="00822FD6"/>
    <w:rsid w:val="00825219"/>
    <w:rsid w:val="00831164"/>
    <w:rsid w:val="008359E1"/>
    <w:rsid w:val="00840A36"/>
    <w:rsid w:val="0084394A"/>
    <w:rsid w:val="00843B4C"/>
    <w:rsid w:val="00857E61"/>
    <w:rsid w:val="0087118A"/>
    <w:rsid w:val="0087200E"/>
    <w:rsid w:val="00872F2D"/>
    <w:rsid w:val="00873E0D"/>
    <w:rsid w:val="00876464"/>
    <w:rsid w:val="00876E4D"/>
    <w:rsid w:val="0087766D"/>
    <w:rsid w:val="00887C16"/>
    <w:rsid w:val="00891101"/>
    <w:rsid w:val="008927B4"/>
    <w:rsid w:val="008B0F6C"/>
    <w:rsid w:val="008B1576"/>
    <w:rsid w:val="008B4715"/>
    <w:rsid w:val="008B4E6E"/>
    <w:rsid w:val="008B5370"/>
    <w:rsid w:val="008C4B3E"/>
    <w:rsid w:val="008D1627"/>
    <w:rsid w:val="008E15E6"/>
    <w:rsid w:val="008E187A"/>
    <w:rsid w:val="008E31F7"/>
    <w:rsid w:val="008E5752"/>
    <w:rsid w:val="008F3506"/>
    <w:rsid w:val="008F6947"/>
    <w:rsid w:val="00906283"/>
    <w:rsid w:val="009114FD"/>
    <w:rsid w:val="00912690"/>
    <w:rsid w:val="00913022"/>
    <w:rsid w:val="00914275"/>
    <w:rsid w:val="00914A21"/>
    <w:rsid w:val="00914C29"/>
    <w:rsid w:val="0092083D"/>
    <w:rsid w:val="00922A94"/>
    <w:rsid w:val="00925251"/>
    <w:rsid w:val="009252E6"/>
    <w:rsid w:val="00925E1E"/>
    <w:rsid w:val="00927575"/>
    <w:rsid w:val="009314D4"/>
    <w:rsid w:val="00931EA0"/>
    <w:rsid w:val="00937542"/>
    <w:rsid w:val="0093779C"/>
    <w:rsid w:val="00952453"/>
    <w:rsid w:val="00961CCD"/>
    <w:rsid w:val="0096438B"/>
    <w:rsid w:val="009647E2"/>
    <w:rsid w:val="009652DB"/>
    <w:rsid w:val="00975369"/>
    <w:rsid w:val="00977D9A"/>
    <w:rsid w:val="00983334"/>
    <w:rsid w:val="00993E71"/>
    <w:rsid w:val="009955A9"/>
    <w:rsid w:val="00995BBC"/>
    <w:rsid w:val="009A01A8"/>
    <w:rsid w:val="009B5A35"/>
    <w:rsid w:val="009B5B35"/>
    <w:rsid w:val="009B623B"/>
    <w:rsid w:val="009C0098"/>
    <w:rsid w:val="009C6FDE"/>
    <w:rsid w:val="009C76A1"/>
    <w:rsid w:val="009C79F0"/>
    <w:rsid w:val="009D01A1"/>
    <w:rsid w:val="009D24D6"/>
    <w:rsid w:val="009E1F52"/>
    <w:rsid w:val="009E4BAA"/>
    <w:rsid w:val="009F0A10"/>
    <w:rsid w:val="009F57D2"/>
    <w:rsid w:val="009F752B"/>
    <w:rsid w:val="009F7827"/>
    <w:rsid w:val="00A05157"/>
    <w:rsid w:val="00A10F42"/>
    <w:rsid w:val="00A16AD0"/>
    <w:rsid w:val="00A16D25"/>
    <w:rsid w:val="00A34DD4"/>
    <w:rsid w:val="00A36ECA"/>
    <w:rsid w:val="00A42F79"/>
    <w:rsid w:val="00A439E3"/>
    <w:rsid w:val="00A517D3"/>
    <w:rsid w:val="00A54B29"/>
    <w:rsid w:val="00A60D77"/>
    <w:rsid w:val="00A62077"/>
    <w:rsid w:val="00A62A66"/>
    <w:rsid w:val="00A80C33"/>
    <w:rsid w:val="00A81913"/>
    <w:rsid w:val="00A900D5"/>
    <w:rsid w:val="00A973FE"/>
    <w:rsid w:val="00A974ED"/>
    <w:rsid w:val="00AA4503"/>
    <w:rsid w:val="00AA585D"/>
    <w:rsid w:val="00AA5F42"/>
    <w:rsid w:val="00AA6F93"/>
    <w:rsid w:val="00AB1E92"/>
    <w:rsid w:val="00AC0307"/>
    <w:rsid w:val="00AC267B"/>
    <w:rsid w:val="00AC3B76"/>
    <w:rsid w:val="00AD0DD7"/>
    <w:rsid w:val="00AD4289"/>
    <w:rsid w:val="00AD7970"/>
    <w:rsid w:val="00AE2DE2"/>
    <w:rsid w:val="00AE3E8C"/>
    <w:rsid w:val="00AE51D4"/>
    <w:rsid w:val="00AE7D9D"/>
    <w:rsid w:val="00AF20F8"/>
    <w:rsid w:val="00AF277C"/>
    <w:rsid w:val="00AF34B2"/>
    <w:rsid w:val="00AF7DAD"/>
    <w:rsid w:val="00B016B9"/>
    <w:rsid w:val="00B01AD7"/>
    <w:rsid w:val="00B0610C"/>
    <w:rsid w:val="00B1493D"/>
    <w:rsid w:val="00B156DD"/>
    <w:rsid w:val="00B24024"/>
    <w:rsid w:val="00B40585"/>
    <w:rsid w:val="00B405F4"/>
    <w:rsid w:val="00B415AF"/>
    <w:rsid w:val="00B4407B"/>
    <w:rsid w:val="00B50F90"/>
    <w:rsid w:val="00B51756"/>
    <w:rsid w:val="00B56C02"/>
    <w:rsid w:val="00B622C8"/>
    <w:rsid w:val="00B644C9"/>
    <w:rsid w:val="00B728AC"/>
    <w:rsid w:val="00B735D9"/>
    <w:rsid w:val="00B7702A"/>
    <w:rsid w:val="00B772BA"/>
    <w:rsid w:val="00B916D1"/>
    <w:rsid w:val="00B934C0"/>
    <w:rsid w:val="00B956F3"/>
    <w:rsid w:val="00B95B8D"/>
    <w:rsid w:val="00B97EB1"/>
    <w:rsid w:val="00BA74FD"/>
    <w:rsid w:val="00BB4550"/>
    <w:rsid w:val="00BB4FBD"/>
    <w:rsid w:val="00BC08E2"/>
    <w:rsid w:val="00BD790D"/>
    <w:rsid w:val="00BE1F13"/>
    <w:rsid w:val="00BE52B5"/>
    <w:rsid w:val="00C027C0"/>
    <w:rsid w:val="00C03F5B"/>
    <w:rsid w:val="00C049A0"/>
    <w:rsid w:val="00C179A4"/>
    <w:rsid w:val="00C20332"/>
    <w:rsid w:val="00C243A4"/>
    <w:rsid w:val="00C3798D"/>
    <w:rsid w:val="00C44E73"/>
    <w:rsid w:val="00C45518"/>
    <w:rsid w:val="00C45BCD"/>
    <w:rsid w:val="00C54C48"/>
    <w:rsid w:val="00C615B1"/>
    <w:rsid w:val="00C62BD4"/>
    <w:rsid w:val="00C6359F"/>
    <w:rsid w:val="00C824D2"/>
    <w:rsid w:val="00C8513F"/>
    <w:rsid w:val="00C859DF"/>
    <w:rsid w:val="00C8614D"/>
    <w:rsid w:val="00C900F1"/>
    <w:rsid w:val="00C9319D"/>
    <w:rsid w:val="00C9613C"/>
    <w:rsid w:val="00C972BD"/>
    <w:rsid w:val="00CA5E9B"/>
    <w:rsid w:val="00CA604A"/>
    <w:rsid w:val="00CB13FB"/>
    <w:rsid w:val="00CB53ED"/>
    <w:rsid w:val="00CB7359"/>
    <w:rsid w:val="00CC2BEF"/>
    <w:rsid w:val="00CC7058"/>
    <w:rsid w:val="00CC7E80"/>
    <w:rsid w:val="00CD363C"/>
    <w:rsid w:val="00CD3F0B"/>
    <w:rsid w:val="00CD56B3"/>
    <w:rsid w:val="00CD5DF8"/>
    <w:rsid w:val="00CE0F6B"/>
    <w:rsid w:val="00CE2FE5"/>
    <w:rsid w:val="00CE4876"/>
    <w:rsid w:val="00CF1379"/>
    <w:rsid w:val="00CF14E5"/>
    <w:rsid w:val="00CF1A35"/>
    <w:rsid w:val="00CF3285"/>
    <w:rsid w:val="00CF6237"/>
    <w:rsid w:val="00D06FF3"/>
    <w:rsid w:val="00D1099E"/>
    <w:rsid w:val="00D13F54"/>
    <w:rsid w:val="00D146E4"/>
    <w:rsid w:val="00D207AF"/>
    <w:rsid w:val="00D2674C"/>
    <w:rsid w:val="00D36780"/>
    <w:rsid w:val="00D37546"/>
    <w:rsid w:val="00D42A0C"/>
    <w:rsid w:val="00D432E4"/>
    <w:rsid w:val="00D441AA"/>
    <w:rsid w:val="00D4544A"/>
    <w:rsid w:val="00D50904"/>
    <w:rsid w:val="00D51E34"/>
    <w:rsid w:val="00D6160A"/>
    <w:rsid w:val="00D61815"/>
    <w:rsid w:val="00D63852"/>
    <w:rsid w:val="00D63CF8"/>
    <w:rsid w:val="00D7410F"/>
    <w:rsid w:val="00D76E8F"/>
    <w:rsid w:val="00D84189"/>
    <w:rsid w:val="00D86DE8"/>
    <w:rsid w:val="00D87DED"/>
    <w:rsid w:val="00D9198C"/>
    <w:rsid w:val="00D94A77"/>
    <w:rsid w:val="00DA4CB1"/>
    <w:rsid w:val="00DA7368"/>
    <w:rsid w:val="00DB0051"/>
    <w:rsid w:val="00DB04C8"/>
    <w:rsid w:val="00DB13CA"/>
    <w:rsid w:val="00DB145B"/>
    <w:rsid w:val="00DC1352"/>
    <w:rsid w:val="00DC14ED"/>
    <w:rsid w:val="00DC73F9"/>
    <w:rsid w:val="00DC78B8"/>
    <w:rsid w:val="00DD0D8A"/>
    <w:rsid w:val="00DD2C83"/>
    <w:rsid w:val="00DD75C4"/>
    <w:rsid w:val="00DE240D"/>
    <w:rsid w:val="00DE5F13"/>
    <w:rsid w:val="00DF4027"/>
    <w:rsid w:val="00DF4AEB"/>
    <w:rsid w:val="00DF6DCA"/>
    <w:rsid w:val="00E16529"/>
    <w:rsid w:val="00E22DF3"/>
    <w:rsid w:val="00E24995"/>
    <w:rsid w:val="00E24E1F"/>
    <w:rsid w:val="00E24F54"/>
    <w:rsid w:val="00E261C0"/>
    <w:rsid w:val="00E35F30"/>
    <w:rsid w:val="00E36765"/>
    <w:rsid w:val="00E418CE"/>
    <w:rsid w:val="00E419C9"/>
    <w:rsid w:val="00E4618D"/>
    <w:rsid w:val="00E47182"/>
    <w:rsid w:val="00E520BB"/>
    <w:rsid w:val="00E63356"/>
    <w:rsid w:val="00E64763"/>
    <w:rsid w:val="00E717A3"/>
    <w:rsid w:val="00E719BB"/>
    <w:rsid w:val="00E721F4"/>
    <w:rsid w:val="00E731BC"/>
    <w:rsid w:val="00E82057"/>
    <w:rsid w:val="00E848F2"/>
    <w:rsid w:val="00E84AC5"/>
    <w:rsid w:val="00E86F25"/>
    <w:rsid w:val="00E9386A"/>
    <w:rsid w:val="00E94198"/>
    <w:rsid w:val="00E94E6A"/>
    <w:rsid w:val="00E970F0"/>
    <w:rsid w:val="00EA0B8F"/>
    <w:rsid w:val="00EA1D57"/>
    <w:rsid w:val="00EA39BD"/>
    <w:rsid w:val="00EA7F39"/>
    <w:rsid w:val="00EB180B"/>
    <w:rsid w:val="00EB429A"/>
    <w:rsid w:val="00EB5FA8"/>
    <w:rsid w:val="00EC2DC6"/>
    <w:rsid w:val="00ED707C"/>
    <w:rsid w:val="00ED7932"/>
    <w:rsid w:val="00EE76F8"/>
    <w:rsid w:val="00EF4621"/>
    <w:rsid w:val="00EF6128"/>
    <w:rsid w:val="00F00301"/>
    <w:rsid w:val="00F066AC"/>
    <w:rsid w:val="00F12500"/>
    <w:rsid w:val="00F15F79"/>
    <w:rsid w:val="00F2005C"/>
    <w:rsid w:val="00F226BF"/>
    <w:rsid w:val="00F26B0F"/>
    <w:rsid w:val="00F26FBB"/>
    <w:rsid w:val="00F3416A"/>
    <w:rsid w:val="00F34871"/>
    <w:rsid w:val="00F36983"/>
    <w:rsid w:val="00F43E3D"/>
    <w:rsid w:val="00F53279"/>
    <w:rsid w:val="00F618D1"/>
    <w:rsid w:val="00F64DF3"/>
    <w:rsid w:val="00F67644"/>
    <w:rsid w:val="00F71940"/>
    <w:rsid w:val="00F75DF7"/>
    <w:rsid w:val="00F8431D"/>
    <w:rsid w:val="00F84687"/>
    <w:rsid w:val="00F922F1"/>
    <w:rsid w:val="00F97452"/>
    <w:rsid w:val="00FA0DC2"/>
    <w:rsid w:val="00FA2B4C"/>
    <w:rsid w:val="00FA410D"/>
    <w:rsid w:val="00FB0107"/>
    <w:rsid w:val="00FB23A0"/>
    <w:rsid w:val="00FB43A1"/>
    <w:rsid w:val="00FB49D4"/>
    <w:rsid w:val="00FB61A1"/>
    <w:rsid w:val="00FB768E"/>
    <w:rsid w:val="00FB7ACD"/>
    <w:rsid w:val="00FD02B5"/>
    <w:rsid w:val="00FD59A7"/>
    <w:rsid w:val="00FE0ECD"/>
    <w:rsid w:val="00FE1EE9"/>
    <w:rsid w:val="00FE2E5D"/>
    <w:rsid w:val="00FE4438"/>
    <w:rsid w:val="00FE66C6"/>
    <w:rsid w:val="00FE7F30"/>
    <w:rsid w:val="00FF502D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D99B34-36B3-4C22-84CF-7089E513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B405F4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0E6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E6242"/>
  </w:style>
  <w:style w:type="paragraph" w:styleId="Altbilgi">
    <w:name w:val="footer"/>
    <w:basedOn w:val="Normal"/>
    <w:link w:val="AltbilgiChar"/>
    <w:uiPriority w:val="99"/>
    <w:unhideWhenUsed/>
    <w:rsid w:val="000E6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E6242"/>
  </w:style>
  <w:style w:type="character" w:styleId="zlenenKpr">
    <w:name w:val="FollowedHyperlink"/>
    <w:basedOn w:val="VarsaylanParagrafYazTipi"/>
    <w:uiPriority w:val="99"/>
    <w:semiHidden/>
    <w:unhideWhenUsed/>
    <w:rsid w:val="006636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1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ers\Staj\&#304;&#231;%20Sayf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6B118-71E4-41EB-B9A3-5999ABE1D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İç Sayfa.dotx</Template>
  <TotalTime>7918</TotalTime>
  <Pages>20</Pages>
  <Words>558</Words>
  <Characters>3187</Characters>
  <Application>Microsoft Office Word</Application>
  <DocSecurity>0</DocSecurity>
  <Lines>26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Buğra Sarıkaya</dc:creator>
  <cp:lastModifiedBy>Microsoft hesabı</cp:lastModifiedBy>
  <cp:revision>279</cp:revision>
  <dcterms:created xsi:type="dcterms:W3CDTF">2021-08-02T19:17:00Z</dcterms:created>
  <dcterms:modified xsi:type="dcterms:W3CDTF">2022-08-17T08:53:00Z</dcterms:modified>
</cp:coreProperties>
</file>